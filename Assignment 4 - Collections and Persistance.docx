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8FA22" w14:textId="35C16C80" w:rsidR="005B1F31" w:rsidRDefault="00D40945" w:rsidP="00673C5C">
      <w:pPr>
        <w:pStyle w:val="Title"/>
        <w:outlineLvl w:val="0"/>
      </w:pPr>
      <w:r>
        <w:t>CRUD Application with Collections and Persistence</w:t>
      </w:r>
    </w:p>
    <w:p w14:paraId="1908FA23" w14:textId="77777777" w:rsidR="006436AD" w:rsidRDefault="006436AD" w:rsidP="00C92ADE">
      <w:pPr>
        <w:spacing w:after="0"/>
        <w:outlineLvl w:val="0"/>
      </w:pPr>
      <w:r w:rsidRPr="00C92ADE">
        <w:rPr>
          <w:b/>
        </w:rPr>
        <w:t>Due Date</w:t>
      </w:r>
      <w:r>
        <w:t xml:space="preserve">:  </w:t>
      </w:r>
      <w:r w:rsidR="008173BC">
        <w:tab/>
      </w:r>
      <w:r>
        <w:t xml:space="preserve">(See </w:t>
      </w:r>
      <w:r w:rsidR="00C960A7">
        <w:t>Slate</w:t>
      </w:r>
      <w:r w:rsidR="005C45DE">
        <w:t xml:space="preserve">\ </w:t>
      </w:r>
      <w:r>
        <w:t>Assignments)</w:t>
      </w:r>
      <w:r w:rsidR="00257D51">
        <w:t xml:space="preserve"> </w:t>
      </w:r>
    </w:p>
    <w:p w14:paraId="1908FA24" w14:textId="5EBFF45A" w:rsidR="008173BC" w:rsidRPr="00F83DE4" w:rsidRDefault="008173BC" w:rsidP="00C92ADE">
      <w:pPr>
        <w:spacing w:after="0"/>
        <w:outlineLvl w:val="0"/>
        <w:rPr>
          <w:color w:val="FF0000"/>
        </w:rPr>
      </w:pPr>
      <w:r w:rsidRPr="00C92ADE">
        <w:rPr>
          <w:b/>
        </w:rPr>
        <w:t>Date</w:t>
      </w:r>
      <w:r>
        <w:t xml:space="preserve">: </w:t>
      </w:r>
      <w:r>
        <w:tab/>
      </w:r>
      <w:r>
        <w:tab/>
      </w:r>
      <w:r w:rsidR="00FC7E03">
        <w:rPr>
          <w:rFonts w:ascii="Arial" w:hAnsi="Arial" w:cs="Arial"/>
        </w:rPr>
        <w:t>April</w:t>
      </w:r>
      <w:r w:rsidR="00035FE6">
        <w:rPr>
          <w:rFonts w:ascii="Arial" w:hAnsi="Arial" w:cs="Arial"/>
        </w:rPr>
        <w:t>, 202</w:t>
      </w:r>
      <w:r w:rsidR="00FC7E03">
        <w:rPr>
          <w:rFonts w:ascii="Arial" w:hAnsi="Arial" w:cs="Arial"/>
        </w:rPr>
        <w:t>4</w:t>
      </w:r>
    </w:p>
    <w:p w14:paraId="1908FA25" w14:textId="77777777" w:rsidR="00C92ADE" w:rsidRDefault="00C92ADE" w:rsidP="00C92ADE">
      <w:pPr>
        <w:spacing w:after="0"/>
        <w:outlineLvl w:val="0"/>
        <w:rPr>
          <w:color w:val="C00000"/>
        </w:rPr>
      </w:pPr>
      <w:r w:rsidRPr="00C92ADE">
        <w:rPr>
          <w:b/>
        </w:rPr>
        <w:t>Type</w:t>
      </w:r>
      <w:r>
        <w:t>:</w:t>
      </w:r>
      <w:r>
        <w:tab/>
      </w:r>
      <w:r>
        <w:tab/>
      </w:r>
      <w:r w:rsidRPr="00D521BF">
        <w:rPr>
          <w:b/>
          <w:color w:val="C00000"/>
        </w:rPr>
        <w:t>Individual Assignment</w:t>
      </w:r>
    </w:p>
    <w:p w14:paraId="1908FA26" w14:textId="0138114E" w:rsidR="00D521BF" w:rsidRPr="00D521BF" w:rsidRDefault="00D521BF" w:rsidP="00C92ADE">
      <w:pPr>
        <w:spacing w:after="0"/>
        <w:outlineLvl w:val="0"/>
        <w:rPr>
          <w:b/>
        </w:rPr>
      </w:pPr>
      <w:r w:rsidRPr="00D521BF">
        <w:rPr>
          <w:b/>
        </w:rPr>
        <w:t>Weight:</w:t>
      </w:r>
      <w:r w:rsidRPr="00D521BF">
        <w:rPr>
          <w:b/>
          <w:color w:val="C00000"/>
        </w:rPr>
        <w:t xml:space="preserve"> </w:t>
      </w:r>
      <w:r>
        <w:rPr>
          <w:b/>
          <w:color w:val="C00000"/>
        </w:rPr>
        <w:tab/>
      </w:r>
      <w:r w:rsidR="00D40945" w:rsidRPr="00D40945">
        <w:rPr>
          <w:b/>
        </w:rPr>
        <w:t>1</w:t>
      </w:r>
      <w:r w:rsidR="009907B9">
        <w:rPr>
          <w:b/>
        </w:rPr>
        <w:t>0</w:t>
      </w:r>
      <w:r w:rsidRPr="00D521BF">
        <w:rPr>
          <w:b/>
        </w:rPr>
        <w:t>%</w:t>
      </w:r>
    </w:p>
    <w:p w14:paraId="1908FA27" w14:textId="77777777" w:rsidR="001D018B" w:rsidRDefault="001D018B" w:rsidP="00273B91"/>
    <w:p w14:paraId="1908FA28" w14:textId="21CA0AEC" w:rsidR="00BE36A4" w:rsidRDefault="00BE36A4" w:rsidP="00B30E26">
      <w:pPr>
        <w:pStyle w:val="Heading1"/>
      </w:pPr>
      <w:r w:rsidRPr="00BE36A4">
        <w:t>Summary</w:t>
      </w:r>
    </w:p>
    <w:p w14:paraId="5F11CFD5" w14:textId="242891DE" w:rsidR="00B30E26" w:rsidRPr="00B30E26" w:rsidRDefault="00B30E26" w:rsidP="00B30E26">
      <w:r>
        <w:t xml:space="preserve">In this assignment, we are writing a program that allows us to practice creating programs that use collections to store and manage complex data and file persistence to save and load data between application runtime sessions. In this assignment </w:t>
      </w:r>
      <w:r w:rsidR="0066165F">
        <w:t>you will devise a CRUD (Create/Read/Update/Delete) application that allows the user to manage a “resource” of your choice</w:t>
      </w:r>
      <w:r w:rsidR="00A315DC">
        <w:t xml:space="preserve"> such as cards</w:t>
      </w:r>
      <w:r w:rsidR="00836952">
        <w:t>, books, movies, D&amp;D characters etc.</w:t>
      </w:r>
    </w:p>
    <w:p w14:paraId="1908FA2A" w14:textId="77777777" w:rsidR="00B857BD" w:rsidRPr="00FC45D4" w:rsidRDefault="00FC45D4" w:rsidP="00B30E26">
      <w:pPr>
        <w:pStyle w:val="Heading1"/>
      </w:pPr>
      <w:r w:rsidRPr="00FC45D4">
        <w:t>Submission checklist</w:t>
      </w:r>
    </w:p>
    <w:p w14:paraId="31C4949D" w14:textId="7C75A27F" w:rsidR="009907B9" w:rsidRDefault="009907B9" w:rsidP="009907B9">
      <w:r>
        <w:t>A Zip archive containing:</w:t>
      </w:r>
    </w:p>
    <w:p w14:paraId="67BED231" w14:textId="09CA5251" w:rsidR="00CB1651" w:rsidRDefault="00CB1651" w:rsidP="009907B9">
      <w:pPr>
        <w:pStyle w:val="ListParagraph"/>
        <w:numPr>
          <w:ilvl w:val="1"/>
          <w:numId w:val="2"/>
        </w:numPr>
        <w:ind w:left="709"/>
      </w:pPr>
      <w:r>
        <w:t xml:space="preserve">An assignment report submitted as a Word Document that has </w:t>
      </w:r>
    </w:p>
    <w:p w14:paraId="1E929258" w14:textId="77777777" w:rsidR="00CB1651" w:rsidRDefault="00CB1651" w:rsidP="009907B9">
      <w:pPr>
        <w:pStyle w:val="ListParagraph"/>
        <w:numPr>
          <w:ilvl w:val="2"/>
          <w:numId w:val="2"/>
        </w:numPr>
        <w:ind w:left="993"/>
      </w:pPr>
      <w:r>
        <w:t xml:space="preserve">A title page with your name, date and assignment title and is structured clearly to identify the answer of each of the assignment parts. </w:t>
      </w:r>
    </w:p>
    <w:p w14:paraId="78050D10" w14:textId="7A68CB2F" w:rsidR="00CB1651" w:rsidRDefault="00CB1651" w:rsidP="009907B9">
      <w:pPr>
        <w:pStyle w:val="ListParagraph"/>
        <w:numPr>
          <w:ilvl w:val="2"/>
          <w:numId w:val="2"/>
        </w:numPr>
        <w:ind w:left="993"/>
      </w:pPr>
      <w:r>
        <w:t>Requirements for the report are provided in each section of the assignment.</w:t>
      </w:r>
    </w:p>
    <w:p w14:paraId="2147C82E" w14:textId="50D3B204" w:rsidR="004E6F44" w:rsidRDefault="004E6F44" w:rsidP="009907B9">
      <w:pPr>
        <w:pStyle w:val="ListParagraph"/>
        <w:numPr>
          <w:ilvl w:val="2"/>
          <w:numId w:val="2"/>
        </w:numPr>
        <w:ind w:left="993"/>
      </w:pPr>
      <w:r>
        <w:t xml:space="preserve">The </w:t>
      </w:r>
      <w:r w:rsidR="00A042C6">
        <w:t>assignment report shall be written in 3</w:t>
      </w:r>
      <w:r w:rsidR="00A042C6" w:rsidRPr="00A042C6">
        <w:rPr>
          <w:vertAlign w:val="superscript"/>
        </w:rPr>
        <w:t>rd</w:t>
      </w:r>
      <w:r w:rsidR="00A042C6">
        <w:t xml:space="preserve"> person and</w:t>
      </w:r>
      <w:r>
        <w:t xml:space="preserve"> shall be </w:t>
      </w:r>
      <w:r w:rsidR="00425223">
        <w:t xml:space="preserve">understandable on its own without the need for the reader to know or </w:t>
      </w:r>
      <w:r w:rsidR="00DE46BA">
        <w:t>reference</w:t>
      </w:r>
      <w:r w:rsidR="00425223">
        <w:t xml:space="preserve"> the assignment description.</w:t>
      </w:r>
    </w:p>
    <w:p w14:paraId="1C868630" w14:textId="285C9F79" w:rsidR="00CB1651" w:rsidRDefault="00CB1651" w:rsidP="009907B9">
      <w:pPr>
        <w:pStyle w:val="ListParagraph"/>
        <w:numPr>
          <w:ilvl w:val="1"/>
          <w:numId w:val="2"/>
        </w:numPr>
        <w:ind w:left="709"/>
      </w:pPr>
      <w:r>
        <w:t>Visual Paradig</w:t>
      </w:r>
      <w:r w:rsidR="00A042C6">
        <w:t>m</w:t>
      </w:r>
      <w:r w:rsidR="00D67D13">
        <w:t xml:space="preserve"> project containing the UML Class Diagram.</w:t>
      </w:r>
    </w:p>
    <w:p w14:paraId="67C854CF" w14:textId="406A5332" w:rsidR="00354B7D" w:rsidRPr="00D441B0" w:rsidRDefault="00354B7D" w:rsidP="009907B9">
      <w:pPr>
        <w:pStyle w:val="ListParagraph"/>
        <w:numPr>
          <w:ilvl w:val="1"/>
          <w:numId w:val="2"/>
        </w:numPr>
        <w:ind w:left="709"/>
        <w:rPr>
          <w:strike/>
        </w:rPr>
      </w:pPr>
      <w:r w:rsidRPr="00D441B0">
        <w:rPr>
          <w:strike/>
        </w:rPr>
        <w:t>Sequence Diagram (can be hand drawn) as required in the problem statement.</w:t>
      </w:r>
    </w:p>
    <w:p w14:paraId="74D30982" w14:textId="1BAAFD76" w:rsidR="00CB1651" w:rsidRDefault="00CB1651" w:rsidP="009907B9">
      <w:pPr>
        <w:pStyle w:val="ListParagraph"/>
        <w:numPr>
          <w:ilvl w:val="1"/>
          <w:numId w:val="2"/>
        </w:numPr>
        <w:ind w:left="709"/>
      </w:pPr>
      <w:r>
        <w:t>The program folder including all source files and GIT repository.</w:t>
      </w:r>
    </w:p>
    <w:p w14:paraId="525FCB21" w14:textId="4F279865" w:rsidR="004E5D62" w:rsidRDefault="00CB1651" w:rsidP="009907B9">
      <w:pPr>
        <w:ind w:left="709"/>
      </w:pPr>
      <w:r>
        <w:rPr>
          <w:rFonts w:ascii="Calibri" w:hAnsi="Calibri" w:cs="Calibri"/>
        </w:rPr>
        <w:t xml:space="preserve">IMPORTANT NOTE: </w:t>
      </w:r>
      <w:r w:rsidRPr="000F5C2D">
        <w:rPr>
          <w:rFonts w:ascii="Calibri" w:hAnsi="Calibri" w:cs="Calibri"/>
          <w:i/>
        </w:rPr>
        <w:t xml:space="preserve">Submission is done in electronic format </w:t>
      </w:r>
      <w:r>
        <w:rPr>
          <w:rFonts w:ascii="Calibri" w:hAnsi="Calibri" w:cs="Calibri"/>
          <w:b/>
          <w:i/>
          <w:color w:val="C00000"/>
        </w:rPr>
        <w:t>in SLATE.</w:t>
      </w:r>
      <w:r>
        <w:rPr>
          <w:rFonts w:ascii="Calibri" w:hAnsi="Calibri" w:cs="Calibri"/>
          <w:i/>
        </w:rPr>
        <w:t xml:space="preserve"> </w:t>
      </w:r>
      <w:r w:rsidRPr="000F5C2D">
        <w:rPr>
          <w:rFonts w:ascii="Calibri" w:hAnsi="Calibri" w:cs="Calibri"/>
          <w:b/>
          <w:i/>
          <w:color w:val="C00000"/>
        </w:rPr>
        <w:t>DO NOT email your submission</w:t>
      </w:r>
      <w:r w:rsidRPr="000F5C2D">
        <w:rPr>
          <w:rFonts w:ascii="Calibri" w:hAnsi="Calibri" w:cs="Calibri"/>
          <w:b/>
          <w:i/>
        </w:rPr>
        <w:t>.</w:t>
      </w:r>
    </w:p>
    <w:p w14:paraId="1908FA2F" w14:textId="77777777" w:rsidR="00BE36A4" w:rsidRPr="00BE36A4" w:rsidRDefault="00BE36A4" w:rsidP="00273B91">
      <w:pPr>
        <w:rPr>
          <w:b/>
        </w:rPr>
      </w:pPr>
      <w:r w:rsidRPr="00BE36A4">
        <w:rPr>
          <w:b/>
        </w:rPr>
        <w:t>Details</w:t>
      </w:r>
    </w:p>
    <w:p w14:paraId="6910DB16" w14:textId="4DB44641" w:rsidR="00B7561A" w:rsidRDefault="004E5D62" w:rsidP="00FE1571">
      <w:r>
        <w:rPr>
          <w:b/>
        </w:rPr>
        <w:t>Part I</w:t>
      </w:r>
      <w:r w:rsidR="008D0808">
        <w:rPr>
          <w:b/>
        </w:rPr>
        <w:t xml:space="preserve"> </w:t>
      </w:r>
      <w:r w:rsidR="00F83DE4" w:rsidRPr="00673C5C">
        <w:rPr>
          <w:b/>
        </w:rPr>
        <w:t>(</w:t>
      </w:r>
      <w:r w:rsidR="006D2385">
        <w:rPr>
          <w:b/>
          <w:color w:val="1F497D" w:themeColor="text2"/>
        </w:rPr>
        <w:t>4</w:t>
      </w:r>
      <w:r w:rsidR="00326016">
        <w:rPr>
          <w:b/>
          <w:color w:val="1F497D" w:themeColor="text2"/>
        </w:rPr>
        <w:t>0</w:t>
      </w:r>
      <w:r w:rsidR="00025E4C">
        <w:rPr>
          <w:b/>
          <w:color w:val="1F497D" w:themeColor="text2"/>
        </w:rPr>
        <w:t>%</w:t>
      </w:r>
      <w:r w:rsidR="00F83DE4" w:rsidRPr="00673C5C">
        <w:rPr>
          <w:b/>
        </w:rPr>
        <w:t>)</w:t>
      </w:r>
      <w:r w:rsidR="000D4562">
        <w:t xml:space="preserve"> </w:t>
      </w:r>
      <w:r w:rsidR="00725181">
        <w:rPr>
          <w:b/>
        </w:rPr>
        <w:t>Program Structure.</w:t>
      </w:r>
      <w:r w:rsidR="002432CC">
        <w:t xml:space="preserve"> </w:t>
      </w:r>
      <w:r w:rsidR="00836952">
        <w:t xml:space="preserve">Create the structure for a program that allows the user to manage </w:t>
      </w:r>
      <w:r w:rsidR="00265607">
        <w:t xml:space="preserve">a collection of </w:t>
      </w:r>
      <w:r w:rsidR="00910852">
        <w:t>resources</w:t>
      </w:r>
      <w:r w:rsidR="00265607">
        <w:t xml:space="preserve"> of your choice. Examples of possible </w:t>
      </w:r>
      <w:r w:rsidR="00910852">
        <w:t xml:space="preserve">resources </w:t>
      </w:r>
      <w:r w:rsidR="00265607">
        <w:t xml:space="preserve">are cards, books, movies, D&amp;D characters, appointments, </w:t>
      </w:r>
      <w:r w:rsidR="000D2CA9">
        <w:t xml:space="preserve">shopping items. Systems that fit this description </w:t>
      </w:r>
      <w:r w:rsidR="005A5ECF">
        <w:t xml:space="preserve">include </w:t>
      </w:r>
      <w:r w:rsidR="000D2CA9">
        <w:t>inventory management system</w:t>
      </w:r>
      <w:r w:rsidR="005A5ECF">
        <w:t>s which manages products</w:t>
      </w:r>
      <w:r w:rsidR="00D038D1">
        <w:t xml:space="preserve"> or</w:t>
      </w:r>
      <w:r w:rsidR="005A5ECF">
        <w:t xml:space="preserve"> a library system which manages library items</w:t>
      </w:r>
      <w:r w:rsidR="0032783F">
        <w:t xml:space="preserve">. </w:t>
      </w:r>
      <w:r w:rsidR="003B7AB3">
        <w:t>It also includes a D&amp;D character builder</w:t>
      </w:r>
      <w:r w:rsidR="004A387D">
        <w:t xml:space="preserve"> application</w:t>
      </w:r>
      <w:r w:rsidR="006D02DB">
        <w:t xml:space="preserve"> or a Magic Cards Inventory app</w:t>
      </w:r>
      <w:r w:rsidR="004A387D">
        <w:t xml:space="preserve">. </w:t>
      </w:r>
      <w:r w:rsidR="0032783F">
        <w:t xml:space="preserve">The possibilities are </w:t>
      </w:r>
      <w:r w:rsidR="004A387D">
        <w:lastRenderedPageBreak/>
        <w:t>endless,</w:t>
      </w:r>
      <w:r w:rsidR="0032783F">
        <w:t xml:space="preserve"> and the choice is all yours.</w:t>
      </w:r>
      <w:r w:rsidR="004A387D">
        <w:t xml:space="preserve"> The program shall be a </w:t>
      </w:r>
      <w:r w:rsidR="004A387D" w:rsidRPr="004A387D">
        <w:rPr>
          <w:b/>
          <w:bCs/>
        </w:rPr>
        <w:t>console</w:t>
      </w:r>
      <w:r w:rsidR="00035FE6">
        <w:rPr>
          <w:b/>
          <w:bCs/>
        </w:rPr>
        <w:t>(</w:t>
      </w:r>
      <w:r w:rsidR="004A387D" w:rsidRPr="004A387D">
        <w:rPr>
          <w:b/>
          <w:bCs/>
        </w:rPr>
        <w:t>terminal</w:t>
      </w:r>
      <w:r w:rsidR="00035FE6">
        <w:rPr>
          <w:b/>
          <w:bCs/>
        </w:rPr>
        <w:t>)</w:t>
      </w:r>
      <w:r w:rsidR="004A387D" w:rsidRPr="004A387D">
        <w:rPr>
          <w:b/>
          <w:bCs/>
        </w:rPr>
        <w:t xml:space="preserve"> based application</w:t>
      </w:r>
      <w:r w:rsidR="004A387D">
        <w:t xml:space="preserve"> and shall </w:t>
      </w:r>
      <w:r w:rsidR="00983161">
        <w:t xml:space="preserve">use object-oriented programming to </w:t>
      </w:r>
      <w:r w:rsidR="004A387D">
        <w:t>address the following concern</w:t>
      </w:r>
      <w:r w:rsidR="004D3051">
        <w:t>s</w:t>
      </w:r>
      <w:r w:rsidR="004A387D">
        <w:t>:</w:t>
      </w:r>
    </w:p>
    <w:p w14:paraId="27601B11" w14:textId="4AF5C3D3" w:rsidR="004A387D" w:rsidRDefault="004A387D" w:rsidP="006D2385">
      <w:pPr>
        <w:pStyle w:val="ListParagraph"/>
        <w:numPr>
          <w:ilvl w:val="0"/>
          <w:numId w:val="25"/>
        </w:numPr>
        <w:tabs>
          <w:tab w:val="right" w:pos="9214"/>
        </w:tabs>
      </w:pPr>
      <w:r>
        <w:t xml:space="preserve">User </w:t>
      </w:r>
      <w:r w:rsidR="00240003">
        <w:t>i</w:t>
      </w:r>
      <w:r>
        <w:t xml:space="preserve">nteractivity </w:t>
      </w:r>
      <w:r w:rsidR="00240003">
        <w:t>c</w:t>
      </w:r>
      <w:r>
        <w:t>oncern</w:t>
      </w:r>
      <w:r w:rsidR="00522A3E">
        <w:t xml:space="preserve"> represents the interaction with the user</w:t>
      </w:r>
      <w:r w:rsidR="000D6108">
        <w:t xml:space="preserve"> (described in Part II)</w:t>
      </w:r>
      <w:r w:rsidR="006D2385">
        <w:tab/>
      </w:r>
    </w:p>
    <w:p w14:paraId="55D4E3FF" w14:textId="6E269973" w:rsidR="00020A07" w:rsidRDefault="00A37FB4" w:rsidP="006D2385">
      <w:pPr>
        <w:pStyle w:val="ListParagraph"/>
        <w:numPr>
          <w:ilvl w:val="0"/>
          <w:numId w:val="25"/>
        </w:numPr>
        <w:tabs>
          <w:tab w:val="right" w:pos="9214"/>
        </w:tabs>
      </w:pPr>
      <w:r>
        <w:t>R</w:t>
      </w:r>
      <w:r w:rsidR="00910852">
        <w:t xml:space="preserve">esources </w:t>
      </w:r>
      <w:r w:rsidR="004D3051">
        <w:t>that are being managed represent a separate</w:t>
      </w:r>
      <w:r w:rsidR="006D02DB">
        <w:t xml:space="preserve"> </w:t>
      </w:r>
      <w:r w:rsidR="00072520">
        <w:t>concern</w:t>
      </w:r>
      <w:r w:rsidR="006D02DB">
        <w:t xml:space="preserve">. </w:t>
      </w:r>
      <w:r w:rsidR="006D2385">
        <w:tab/>
      </w:r>
    </w:p>
    <w:p w14:paraId="2F1BC540" w14:textId="59D9D014" w:rsidR="00240003" w:rsidRDefault="00240003" w:rsidP="006D2385">
      <w:pPr>
        <w:pStyle w:val="ListParagraph"/>
        <w:numPr>
          <w:ilvl w:val="0"/>
          <w:numId w:val="25"/>
        </w:numPr>
        <w:tabs>
          <w:tab w:val="right" w:pos="9214"/>
        </w:tabs>
      </w:pPr>
      <w:r>
        <w:t xml:space="preserve">Resource management concern represents the functionality required to create, read, update and delete a resource. </w:t>
      </w:r>
      <w:r w:rsidR="006D2385">
        <w:tab/>
      </w:r>
    </w:p>
    <w:p w14:paraId="1D85D0A2" w14:textId="1410807C" w:rsidR="00240003" w:rsidRDefault="00072520" w:rsidP="006D2385">
      <w:pPr>
        <w:pStyle w:val="ListParagraph"/>
        <w:numPr>
          <w:ilvl w:val="0"/>
          <w:numId w:val="25"/>
        </w:numPr>
        <w:tabs>
          <w:tab w:val="right" w:pos="9214"/>
        </w:tabs>
      </w:pPr>
      <w:r>
        <w:t xml:space="preserve">Data persistence concern represents code that is responsible with saving and loading </w:t>
      </w:r>
      <w:r w:rsidR="004D3051">
        <w:t>resource data into / from files.</w:t>
      </w:r>
      <w:r w:rsidR="00240003">
        <w:t xml:space="preserve"> </w:t>
      </w:r>
      <w:r w:rsidR="006D2385">
        <w:tab/>
      </w:r>
    </w:p>
    <w:p w14:paraId="4B0AAEF0" w14:textId="3A950633" w:rsidR="00072520" w:rsidRDefault="00240003" w:rsidP="00240003">
      <w:pPr>
        <w:ind w:left="360"/>
      </w:pPr>
      <w:r>
        <w:t>User interaction, resource, resource manager and the data persistence manager shall all be represented using separate classes and should be defined in separate modules.</w:t>
      </w:r>
    </w:p>
    <w:p w14:paraId="00290BDD" w14:textId="1648339D" w:rsidR="00A37FB4" w:rsidRPr="00B7561A" w:rsidRDefault="00A37FB4" w:rsidP="00A37FB4">
      <w:pPr>
        <w:ind w:left="360"/>
      </w:pPr>
      <w:r w:rsidRPr="00A37FB4">
        <w:rPr>
          <w:b/>
          <w:bCs/>
        </w:rPr>
        <w:t>Make sure that the resource, resource manager and the data persistence modules do not interact with the end user</w:t>
      </w:r>
      <w:r>
        <w:t>.</w:t>
      </w:r>
    </w:p>
    <w:p w14:paraId="0C22F21E" w14:textId="581DDA21" w:rsidR="00F8093D" w:rsidRPr="006D2385" w:rsidRDefault="00F8093D" w:rsidP="006D2385">
      <w:pPr>
        <w:tabs>
          <w:tab w:val="right" w:pos="9214"/>
        </w:tabs>
        <w:spacing w:after="0"/>
        <w:rPr>
          <w:color w:val="4F81BD" w:themeColor="accent1"/>
        </w:rPr>
      </w:pPr>
      <w:r w:rsidRPr="00F8093D">
        <w:rPr>
          <w:i/>
          <w:iCs/>
          <w:color w:val="4F81BD" w:themeColor="accent1"/>
        </w:rPr>
        <w:t>Report Requirements</w:t>
      </w:r>
      <w:r w:rsidR="006D2385">
        <w:rPr>
          <w:color w:val="4F81BD" w:themeColor="accent1"/>
        </w:rPr>
        <w:tab/>
      </w:r>
    </w:p>
    <w:p w14:paraId="59355B72" w14:textId="77777777" w:rsidR="005D0367" w:rsidRDefault="00F8093D" w:rsidP="002B7A71">
      <w:pPr>
        <w:rPr>
          <w:color w:val="000000" w:themeColor="text1"/>
        </w:rPr>
      </w:pPr>
      <w:r w:rsidRPr="00F8093D">
        <w:rPr>
          <w:color w:val="000000" w:themeColor="text1"/>
        </w:rPr>
        <w:t xml:space="preserve">In your assignment report, </w:t>
      </w:r>
    </w:p>
    <w:p w14:paraId="28F937F1" w14:textId="53B3D0CE" w:rsidR="005D0367" w:rsidRDefault="005D0367" w:rsidP="005D0367">
      <w:pPr>
        <w:pStyle w:val="ListParagraph"/>
        <w:numPr>
          <w:ilvl w:val="0"/>
          <w:numId w:val="28"/>
        </w:numPr>
        <w:rPr>
          <w:color w:val="000000" w:themeColor="text1"/>
        </w:rPr>
      </w:pPr>
      <w:r>
        <w:rPr>
          <w:color w:val="000000" w:themeColor="text1"/>
        </w:rPr>
        <w:t>I</w:t>
      </w:r>
      <w:r w:rsidR="00F8093D" w:rsidRPr="005D0367">
        <w:rPr>
          <w:color w:val="000000" w:themeColor="text1"/>
        </w:rPr>
        <w:t xml:space="preserve">ntroduce the </w:t>
      </w:r>
      <w:r w:rsidR="00AF111F" w:rsidRPr="005D0367">
        <w:rPr>
          <w:color w:val="000000" w:themeColor="text1"/>
        </w:rPr>
        <w:t xml:space="preserve">purpose of the </w:t>
      </w:r>
      <w:r w:rsidR="00F8093D" w:rsidRPr="005D0367">
        <w:rPr>
          <w:color w:val="000000" w:themeColor="text1"/>
        </w:rPr>
        <w:t xml:space="preserve">application </w:t>
      </w:r>
    </w:p>
    <w:p w14:paraId="2338E271" w14:textId="3A8716B0" w:rsidR="005D0367" w:rsidRPr="005D0367" w:rsidRDefault="005D0367" w:rsidP="005D0367">
      <w:pPr>
        <w:pStyle w:val="ListParagraph"/>
        <w:numPr>
          <w:ilvl w:val="0"/>
          <w:numId w:val="28"/>
        </w:numPr>
        <w:rPr>
          <w:color w:val="000000" w:themeColor="text1"/>
        </w:rPr>
      </w:pPr>
      <w:r>
        <w:rPr>
          <w:color w:val="000000" w:themeColor="text1"/>
        </w:rPr>
        <w:t>I</w:t>
      </w:r>
      <w:r w:rsidR="00AF111F" w:rsidRPr="005D0367">
        <w:rPr>
          <w:color w:val="000000" w:themeColor="text1"/>
        </w:rPr>
        <w:t xml:space="preserve">nclude </w:t>
      </w:r>
      <w:r w:rsidR="002B7A71" w:rsidRPr="005D0367">
        <w:rPr>
          <w:color w:val="000000" w:themeColor="text1"/>
        </w:rPr>
        <w:t xml:space="preserve">a </w:t>
      </w:r>
      <w:r w:rsidR="002B7A71">
        <w:t>class diagram that describes the object-oriented design for your program demonstrating the required separation of concerns. All classes should include all attributes and methods</w:t>
      </w:r>
      <w:r w:rsidR="00240003">
        <w:t>, showing the parameters and return types of each method</w:t>
      </w:r>
      <w:r w:rsidR="002B7A71">
        <w:t xml:space="preserve">. </w:t>
      </w:r>
      <w:r w:rsidR="00955A05">
        <w:t>The class diagram must be drawn using Visual Paradigm.</w:t>
      </w:r>
    </w:p>
    <w:p w14:paraId="38907CF3" w14:textId="409ADEAD" w:rsidR="00F8093D" w:rsidRDefault="00AF111F" w:rsidP="005D0367">
      <w:pPr>
        <w:pStyle w:val="ListParagraph"/>
        <w:numPr>
          <w:ilvl w:val="0"/>
          <w:numId w:val="28"/>
        </w:numPr>
        <w:rPr>
          <w:color w:val="000000" w:themeColor="text1"/>
        </w:rPr>
      </w:pPr>
      <w:r w:rsidRPr="005D0367">
        <w:rPr>
          <w:color w:val="000000" w:themeColor="text1"/>
        </w:rPr>
        <w:t xml:space="preserve">Provide a short description for each class </w:t>
      </w:r>
      <w:r w:rsidR="004D3051" w:rsidRPr="005D0367">
        <w:rPr>
          <w:color w:val="000000" w:themeColor="text1"/>
        </w:rPr>
        <w:t>defined</w:t>
      </w:r>
      <w:r w:rsidR="00955A05">
        <w:rPr>
          <w:color w:val="000000" w:themeColor="text1"/>
        </w:rPr>
        <w:t>,</w:t>
      </w:r>
      <w:r w:rsidR="004D3051" w:rsidRPr="005D0367">
        <w:rPr>
          <w:color w:val="000000" w:themeColor="text1"/>
        </w:rPr>
        <w:t xml:space="preserve"> </w:t>
      </w:r>
      <w:r w:rsidR="00955A05">
        <w:rPr>
          <w:color w:val="000000" w:themeColor="text1"/>
        </w:rPr>
        <w:t>to</w:t>
      </w:r>
      <w:r w:rsidRPr="005D0367">
        <w:rPr>
          <w:color w:val="000000" w:themeColor="text1"/>
        </w:rPr>
        <w:t xml:space="preserve"> identif</w:t>
      </w:r>
      <w:r w:rsidR="00955A05">
        <w:rPr>
          <w:color w:val="000000" w:themeColor="text1"/>
        </w:rPr>
        <w:t>y</w:t>
      </w:r>
      <w:r w:rsidRPr="005D0367">
        <w:rPr>
          <w:color w:val="000000" w:themeColor="text1"/>
        </w:rPr>
        <w:t xml:space="preserve"> the concern it </w:t>
      </w:r>
      <w:r w:rsidR="000A3BF8" w:rsidRPr="005D0367">
        <w:rPr>
          <w:color w:val="000000" w:themeColor="text1"/>
        </w:rPr>
        <w:t>represents.</w:t>
      </w:r>
    </w:p>
    <w:p w14:paraId="6EE7DA5D" w14:textId="4C4801F3" w:rsidR="005D0367" w:rsidRPr="005D0367" w:rsidRDefault="000D6108" w:rsidP="002B7A71">
      <w:pPr>
        <w:pStyle w:val="ListParagraph"/>
        <w:numPr>
          <w:ilvl w:val="0"/>
          <w:numId w:val="28"/>
        </w:numPr>
        <w:rPr>
          <w:color w:val="000000" w:themeColor="text1"/>
        </w:rPr>
      </w:pPr>
      <w:r>
        <w:rPr>
          <w:color w:val="000000" w:themeColor="text1"/>
        </w:rPr>
        <w:t>Include</w:t>
      </w:r>
      <w:r w:rsidR="005D0367">
        <w:rPr>
          <w:color w:val="000000" w:themeColor="text1"/>
        </w:rPr>
        <w:t xml:space="preserve"> a sequence diagram for the create and search operations.</w:t>
      </w:r>
      <w:r w:rsidR="00955A05">
        <w:rPr>
          <w:color w:val="000000" w:themeColor="text1"/>
        </w:rPr>
        <w:t xml:space="preserve"> The sequence diagram can be drawn by hand.</w:t>
      </w:r>
    </w:p>
    <w:p w14:paraId="1908FA48" w14:textId="2309CCE4" w:rsidR="003471D1" w:rsidRDefault="00F0176A" w:rsidP="008B050A">
      <w:pPr>
        <w:spacing w:before="240" w:after="120"/>
      </w:pPr>
      <w:r w:rsidRPr="000D03D8">
        <w:rPr>
          <w:b/>
        </w:rPr>
        <w:t>Part I</w:t>
      </w:r>
      <w:r w:rsidR="004E5D62">
        <w:rPr>
          <w:b/>
        </w:rPr>
        <w:t>I</w:t>
      </w:r>
      <w:r w:rsidR="00A8221B" w:rsidRPr="000D03D8">
        <w:rPr>
          <w:b/>
        </w:rPr>
        <w:t xml:space="preserve"> </w:t>
      </w:r>
      <w:r w:rsidR="00F83DE4" w:rsidRPr="00673C5C">
        <w:rPr>
          <w:b/>
        </w:rPr>
        <w:t>(</w:t>
      </w:r>
      <w:r w:rsidR="006D2385">
        <w:rPr>
          <w:b/>
          <w:color w:val="1F497D" w:themeColor="text2"/>
        </w:rPr>
        <w:t>2</w:t>
      </w:r>
      <w:r w:rsidR="00326016">
        <w:rPr>
          <w:b/>
          <w:color w:val="1F497D" w:themeColor="text2"/>
        </w:rPr>
        <w:t>0</w:t>
      </w:r>
      <w:r w:rsidR="00025E4C">
        <w:rPr>
          <w:b/>
          <w:color w:val="1F497D" w:themeColor="text2"/>
        </w:rPr>
        <w:t>%</w:t>
      </w:r>
      <w:r w:rsidR="00F83DE4" w:rsidRPr="00673C5C">
        <w:rPr>
          <w:b/>
        </w:rPr>
        <w:t>)</w:t>
      </w:r>
      <w:r w:rsidR="00F83DE4">
        <w:t xml:space="preserve"> </w:t>
      </w:r>
      <w:r w:rsidR="00E047FB">
        <w:rPr>
          <w:b/>
        </w:rPr>
        <w:t xml:space="preserve">Program </w:t>
      </w:r>
      <w:r w:rsidR="009E2F0F">
        <w:rPr>
          <w:b/>
        </w:rPr>
        <w:t>Interactivity and Logic</w:t>
      </w:r>
      <w:r w:rsidR="00D43A60">
        <w:t xml:space="preserve">. </w:t>
      </w:r>
      <w:r w:rsidR="004E6492">
        <w:t xml:space="preserve">Implement the interactivity and </w:t>
      </w:r>
      <w:r w:rsidR="004D3051">
        <w:t xml:space="preserve">business logic to allow the user to perform CRUD operations on a </w:t>
      </w:r>
      <w:r w:rsidR="004D3051" w:rsidRPr="00E433FF">
        <w:rPr>
          <w:b/>
          <w:bCs/>
        </w:rPr>
        <w:t>collection of resources</w:t>
      </w:r>
      <w:r w:rsidR="00AB6686">
        <w:t xml:space="preserve">. The user shall be prompted </w:t>
      </w:r>
      <w:r w:rsidR="000775E5">
        <w:t>using a menu with the following choices:</w:t>
      </w:r>
      <w:r w:rsidR="004D3051">
        <w:t xml:space="preserve"> </w:t>
      </w:r>
    </w:p>
    <w:p w14:paraId="36A40F21" w14:textId="771B9EF5" w:rsidR="00AA6962" w:rsidRDefault="004D3051" w:rsidP="004D3051">
      <w:pPr>
        <w:pStyle w:val="ListParagraph"/>
        <w:numPr>
          <w:ilvl w:val="0"/>
          <w:numId w:val="22"/>
        </w:numPr>
      </w:pPr>
      <w:r w:rsidRPr="00AB6686">
        <w:rPr>
          <w:b/>
          <w:bCs/>
        </w:rPr>
        <w:t>Create</w:t>
      </w:r>
      <w:r>
        <w:t xml:space="preserve">. Allow the user to create </w:t>
      </w:r>
      <w:r w:rsidR="00983161">
        <w:t xml:space="preserve">resources and add them to the </w:t>
      </w:r>
      <w:r w:rsidR="00240003">
        <w:t xml:space="preserve">resource manager’s </w:t>
      </w:r>
      <w:r w:rsidR="00983161">
        <w:t xml:space="preserve">collection. For each resource the user will specify the attributes associated with the </w:t>
      </w:r>
      <w:r w:rsidR="00AB6686">
        <w:t>resource.</w:t>
      </w:r>
      <w:r>
        <w:t xml:space="preserve"> </w:t>
      </w:r>
    </w:p>
    <w:p w14:paraId="5A54415C" w14:textId="68F30787" w:rsidR="000775E5" w:rsidRDefault="000D6108" w:rsidP="004D3051">
      <w:pPr>
        <w:pStyle w:val="ListParagraph"/>
        <w:numPr>
          <w:ilvl w:val="0"/>
          <w:numId w:val="22"/>
        </w:numPr>
      </w:pPr>
      <w:r>
        <w:rPr>
          <w:b/>
          <w:bCs/>
        </w:rPr>
        <w:t>Read (</w:t>
      </w:r>
      <w:r w:rsidR="00BF1EE3">
        <w:rPr>
          <w:b/>
          <w:bCs/>
        </w:rPr>
        <w:t>Search</w:t>
      </w:r>
      <w:r>
        <w:rPr>
          <w:b/>
          <w:bCs/>
        </w:rPr>
        <w:t>)</w:t>
      </w:r>
      <w:r w:rsidR="00BF1EE3" w:rsidRPr="00BF1EE3">
        <w:t>.</w:t>
      </w:r>
      <w:r w:rsidR="00BF1EE3">
        <w:t xml:space="preserve"> Allow the user to search for a given resource based on at least two characteristics</w:t>
      </w:r>
      <w:r w:rsidR="0077098A">
        <w:t xml:space="preserve">. The </w:t>
      </w:r>
      <w:r w:rsidR="00944B1F">
        <w:t>UI module</w:t>
      </w:r>
      <w:r w:rsidR="0077098A">
        <w:t xml:space="preserve"> shall </w:t>
      </w:r>
      <w:r w:rsidR="00240003">
        <w:t xml:space="preserve">use the services of the resource manager </w:t>
      </w:r>
      <w:r w:rsidR="00944B1F">
        <w:t xml:space="preserve">to </w:t>
      </w:r>
      <w:r w:rsidR="0077098A">
        <w:t xml:space="preserve">find the matching resources </w:t>
      </w:r>
      <w:r w:rsidR="00240003">
        <w:t xml:space="preserve">based on the data </w:t>
      </w:r>
      <w:r w:rsidR="00944B1F">
        <w:t xml:space="preserve">provided by the UI module. The UI module </w:t>
      </w:r>
      <w:r w:rsidR="0077098A">
        <w:t xml:space="preserve">shall display </w:t>
      </w:r>
      <w:r w:rsidR="00944B1F">
        <w:t xml:space="preserve">the found records, thus </w:t>
      </w:r>
      <w:r w:rsidR="0077098A">
        <w:t>allowing the user to “read” resource records</w:t>
      </w:r>
      <w:r w:rsidR="00944B1F">
        <w:t>.</w:t>
      </w:r>
    </w:p>
    <w:p w14:paraId="1E77BBF7" w14:textId="59D2C7F1" w:rsidR="0077098A" w:rsidRDefault="0077098A" w:rsidP="004D3051">
      <w:pPr>
        <w:pStyle w:val="ListParagraph"/>
        <w:numPr>
          <w:ilvl w:val="0"/>
          <w:numId w:val="22"/>
        </w:numPr>
      </w:pPr>
      <w:r>
        <w:rPr>
          <w:b/>
          <w:bCs/>
        </w:rPr>
        <w:t>Edit</w:t>
      </w:r>
      <w:r w:rsidRPr="0077098A">
        <w:t>.</w:t>
      </w:r>
      <w:r>
        <w:t xml:space="preserve"> Allow the user to select a resource using a unique characteristic (e.g. ID, </w:t>
      </w:r>
      <w:r w:rsidR="00035FE6">
        <w:t>Code</w:t>
      </w:r>
      <w:r>
        <w:t>, etc</w:t>
      </w:r>
      <w:r w:rsidR="005F738C">
        <w:t>.</w:t>
      </w:r>
      <w:r>
        <w:t>)</w:t>
      </w:r>
      <w:r w:rsidR="00944B1F">
        <w:t xml:space="preserve"> The UI module shall use the services of the resource manager to</w:t>
      </w:r>
      <w:r w:rsidR="005F738C">
        <w:t xml:space="preserve"> update </w:t>
      </w:r>
      <w:r w:rsidR="00944B1F">
        <w:t xml:space="preserve">the </w:t>
      </w:r>
      <w:r w:rsidR="005F738C">
        <w:t>information</w:t>
      </w:r>
      <w:r w:rsidR="007F71B4">
        <w:t xml:space="preserve"> </w:t>
      </w:r>
      <w:r w:rsidR="00944B1F">
        <w:t xml:space="preserve">of the matching resource, </w:t>
      </w:r>
      <w:r w:rsidR="007F71B4">
        <w:t>by supplying new values for</w:t>
      </w:r>
      <w:r w:rsidR="005D0367">
        <w:t xml:space="preserve"> the rest of</w:t>
      </w:r>
      <w:r w:rsidR="007F71B4">
        <w:t xml:space="preserve"> its attributes</w:t>
      </w:r>
      <w:r w:rsidR="005D0367">
        <w:t>. Remember Id/Code should not be modified.</w:t>
      </w:r>
    </w:p>
    <w:p w14:paraId="73CD8EB3" w14:textId="76ACC9A6" w:rsidR="007F71B4" w:rsidRDefault="007F71B4" w:rsidP="004D3051">
      <w:pPr>
        <w:pStyle w:val="ListParagraph"/>
        <w:numPr>
          <w:ilvl w:val="0"/>
          <w:numId w:val="22"/>
        </w:numPr>
      </w:pPr>
      <w:r>
        <w:rPr>
          <w:b/>
          <w:bCs/>
        </w:rPr>
        <w:lastRenderedPageBreak/>
        <w:t>Delete</w:t>
      </w:r>
      <w:r w:rsidRPr="007F71B4">
        <w:t>.</w:t>
      </w:r>
      <w:r>
        <w:t xml:space="preserve"> Allow the user to select a resource using a unique characteristic an</w:t>
      </w:r>
      <w:r w:rsidR="00E640EE">
        <w:t>d delete it from the application’s collection</w:t>
      </w:r>
      <w:r w:rsidR="00944B1F">
        <w:t>. The UI module shall use the services of the resource manager to delete the information.</w:t>
      </w:r>
    </w:p>
    <w:p w14:paraId="62B8AB4E" w14:textId="02229EEA" w:rsidR="00884FFD" w:rsidRDefault="00183475" w:rsidP="003C035C">
      <w:pPr>
        <w:spacing w:before="240" w:after="120"/>
      </w:pPr>
      <w:r w:rsidRPr="000D03D8">
        <w:rPr>
          <w:b/>
        </w:rPr>
        <w:t>Part I</w:t>
      </w:r>
      <w:r>
        <w:rPr>
          <w:b/>
        </w:rPr>
        <w:t>I</w:t>
      </w:r>
      <w:r w:rsidR="003C035C">
        <w:rPr>
          <w:b/>
        </w:rPr>
        <w:t>I</w:t>
      </w:r>
      <w:r w:rsidRPr="000D03D8">
        <w:rPr>
          <w:b/>
        </w:rPr>
        <w:t xml:space="preserve"> </w:t>
      </w:r>
      <w:r w:rsidRPr="00673C5C">
        <w:rPr>
          <w:b/>
        </w:rPr>
        <w:t>(</w:t>
      </w:r>
      <w:r w:rsidR="00126AE0">
        <w:rPr>
          <w:b/>
          <w:color w:val="1F497D" w:themeColor="text2"/>
        </w:rPr>
        <w:t>15</w:t>
      </w:r>
      <w:r>
        <w:rPr>
          <w:b/>
          <w:color w:val="1F497D" w:themeColor="text2"/>
        </w:rPr>
        <w:t>%</w:t>
      </w:r>
      <w:r w:rsidRPr="00673C5C">
        <w:rPr>
          <w:b/>
        </w:rPr>
        <w:t>)</w:t>
      </w:r>
      <w:r>
        <w:t xml:space="preserve"> </w:t>
      </w:r>
      <w:r w:rsidR="003C035C">
        <w:rPr>
          <w:b/>
        </w:rPr>
        <w:t>Exception Handling</w:t>
      </w:r>
      <w:r>
        <w:t xml:space="preserve">. </w:t>
      </w:r>
      <w:r w:rsidR="007C447C">
        <w:t>The program shall be robust and</w:t>
      </w:r>
      <w:r w:rsidR="00944B1F">
        <w:t xml:space="preserve"> shall</w:t>
      </w:r>
      <w:r w:rsidR="007C447C">
        <w:t xml:space="preserve"> be able to handle both user input exceptions as well as </w:t>
      </w:r>
      <w:r w:rsidR="00884FFD">
        <w:t>environment exceptions. The program shall make effective use of defensive programming techniques. The following exception handling requirements shall be implemented:</w:t>
      </w:r>
    </w:p>
    <w:p w14:paraId="6DE8E9ED" w14:textId="429950FB" w:rsidR="00786008" w:rsidRPr="00786008" w:rsidRDefault="00884FFD" w:rsidP="00884FFD">
      <w:pPr>
        <w:pStyle w:val="ListParagraph"/>
        <w:numPr>
          <w:ilvl w:val="0"/>
          <w:numId w:val="26"/>
        </w:numPr>
        <w:spacing w:before="240" w:after="120"/>
        <w:rPr>
          <w:color w:val="000000" w:themeColor="text1"/>
        </w:rPr>
      </w:pPr>
      <w:r>
        <w:t xml:space="preserve">The </w:t>
      </w:r>
      <w:r w:rsidR="00944B1F">
        <w:t>UI</w:t>
      </w:r>
      <w:r>
        <w:t xml:space="preserve"> module shall be protected against any and all exception</w:t>
      </w:r>
      <w:r w:rsidR="009D6109">
        <w:t>s and shall ensure the data is saved before the program exists.</w:t>
      </w:r>
      <w:r>
        <w:t xml:space="preserve"> </w:t>
      </w:r>
    </w:p>
    <w:p w14:paraId="16D18945" w14:textId="1DC7F96A" w:rsidR="00071BBB" w:rsidRPr="00071BBB" w:rsidRDefault="00786008" w:rsidP="00884FFD">
      <w:pPr>
        <w:pStyle w:val="ListParagraph"/>
        <w:numPr>
          <w:ilvl w:val="0"/>
          <w:numId w:val="26"/>
        </w:numPr>
        <w:spacing w:before="240" w:after="120"/>
        <w:rPr>
          <w:color w:val="000000" w:themeColor="text1"/>
        </w:rPr>
      </w:pPr>
      <w:r>
        <w:t xml:space="preserve">All user input shall be protected against runtime exceptions </w:t>
      </w:r>
      <w:r w:rsidR="00944B1F">
        <w:t xml:space="preserve">e.g. due to data conversion, </w:t>
      </w:r>
      <w:r>
        <w:t>and shall allow the user to repeat asking for the same input</w:t>
      </w:r>
    </w:p>
    <w:p w14:paraId="1AE2F4B1" w14:textId="4A05FEB9" w:rsidR="00071BBB" w:rsidRPr="006D2385" w:rsidRDefault="00071BBB" w:rsidP="0038774D">
      <w:pPr>
        <w:pStyle w:val="ListParagraph"/>
        <w:numPr>
          <w:ilvl w:val="0"/>
          <w:numId w:val="26"/>
        </w:numPr>
        <w:spacing w:before="240" w:after="120"/>
        <w:rPr>
          <w:color w:val="000000" w:themeColor="text1"/>
        </w:rPr>
      </w:pPr>
      <w:r>
        <w:t>Handle any relevant environment exception related to data persistence.</w:t>
      </w:r>
    </w:p>
    <w:p w14:paraId="6309EC60" w14:textId="77777777" w:rsidR="006D2385" w:rsidRPr="0038774D" w:rsidRDefault="006D2385" w:rsidP="006D2385">
      <w:pPr>
        <w:pStyle w:val="ListParagraph"/>
        <w:spacing w:before="240" w:after="120"/>
        <w:rPr>
          <w:color w:val="000000" w:themeColor="text1"/>
        </w:rPr>
      </w:pPr>
    </w:p>
    <w:p w14:paraId="206D52E8" w14:textId="77777777" w:rsidR="006D2385" w:rsidRDefault="00071BBB" w:rsidP="00707766">
      <w:pPr>
        <w:spacing w:after="0"/>
      </w:pPr>
      <w:r w:rsidRPr="000D03D8">
        <w:rPr>
          <w:b/>
        </w:rPr>
        <w:t>Part I</w:t>
      </w:r>
      <w:r w:rsidR="00A90B3F">
        <w:rPr>
          <w:b/>
        </w:rPr>
        <w:t>V</w:t>
      </w:r>
      <w:r w:rsidRPr="000D03D8">
        <w:rPr>
          <w:b/>
        </w:rPr>
        <w:t xml:space="preserve"> </w:t>
      </w:r>
      <w:r w:rsidRPr="00673C5C">
        <w:rPr>
          <w:b/>
        </w:rPr>
        <w:t>(</w:t>
      </w:r>
      <w:r w:rsidR="00126AE0">
        <w:rPr>
          <w:b/>
          <w:color w:val="1F497D" w:themeColor="text2"/>
        </w:rPr>
        <w:t>15</w:t>
      </w:r>
      <w:r>
        <w:rPr>
          <w:b/>
          <w:color w:val="1F497D" w:themeColor="text2"/>
        </w:rPr>
        <w:t>%</w:t>
      </w:r>
      <w:r w:rsidRPr="00673C5C">
        <w:rPr>
          <w:b/>
        </w:rPr>
        <w:t>)</w:t>
      </w:r>
      <w:r>
        <w:t xml:space="preserve"> </w:t>
      </w:r>
      <w:r>
        <w:rPr>
          <w:b/>
        </w:rPr>
        <w:t>Data Persistence</w:t>
      </w:r>
      <w:r>
        <w:t xml:space="preserve">. The </w:t>
      </w:r>
      <w:r w:rsidR="006D2385">
        <w:t xml:space="preserve">application </w:t>
      </w:r>
      <w:r>
        <w:t xml:space="preserve">shall persist all data into an appropriate text file that </w:t>
      </w:r>
      <w:r w:rsidR="009D6109">
        <w:t xml:space="preserve">uses either CSV format or a JSON format. The </w:t>
      </w:r>
      <w:r w:rsidR="006D2385">
        <w:t xml:space="preserve">application </w:t>
      </w:r>
      <w:r w:rsidR="009D6109">
        <w:t>shall</w:t>
      </w:r>
      <w:r w:rsidR="006D2385">
        <w:t>:</w:t>
      </w:r>
    </w:p>
    <w:p w14:paraId="5317B5DA" w14:textId="77777777" w:rsidR="006D2385" w:rsidRDefault="006D2385" w:rsidP="006D2385">
      <w:pPr>
        <w:pStyle w:val="ListParagraph"/>
        <w:numPr>
          <w:ilvl w:val="0"/>
          <w:numId w:val="29"/>
        </w:numPr>
        <w:spacing w:after="0"/>
      </w:pPr>
      <w:r>
        <w:t>L</w:t>
      </w:r>
      <w:r w:rsidR="009D6109">
        <w:t xml:space="preserve">oad the data file and create the necessary objects to represent the data when the application starts. </w:t>
      </w:r>
    </w:p>
    <w:p w14:paraId="1E61E07C" w14:textId="06B5EBE2" w:rsidR="00071BBB" w:rsidRDefault="006D2385" w:rsidP="006D2385">
      <w:pPr>
        <w:pStyle w:val="ListParagraph"/>
        <w:numPr>
          <w:ilvl w:val="0"/>
          <w:numId w:val="29"/>
        </w:numPr>
        <w:spacing w:after="0"/>
      </w:pPr>
      <w:r>
        <w:t>S</w:t>
      </w:r>
      <w:r w:rsidR="009D6109" w:rsidRPr="006D2385">
        <w:t>ave</w:t>
      </w:r>
      <w:r w:rsidR="009D6109">
        <w:t xml:space="preserve"> the data </w:t>
      </w:r>
      <w:r w:rsidR="00A90B3F" w:rsidRPr="006D2385">
        <w:rPr>
          <w:b/>
          <w:bCs/>
        </w:rPr>
        <w:t>whenever the data is changed</w:t>
      </w:r>
      <w:r w:rsidR="00A90B3F">
        <w:t xml:space="preserve"> as well as </w:t>
      </w:r>
      <w:r w:rsidR="00A90B3F" w:rsidRPr="006D2385">
        <w:rPr>
          <w:b/>
          <w:bCs/>
        </w:rPr>
        <w:t>if an exception would cause the application to exit</w:t>
      </w:r>
      <w:r w:rsidR="00A90B3F">
        <w:t xml:space="preserve">. </w:t>
      </w:r>
    </w:p>
    <w:p w14:paraId="75E7FD05" w14:textId="77777777" w:rsidR="00910852" w:rsidRDefault="00910852" w:rsidP="00707766">
      <w:pPr>
        <w:spacing w:after="0"/>
      </w:pPr>
    </w:p>
    <w:p w14:paraId="2114D83D" w14:textId="2FBE4CF0" w:rsidR="0038774D" w:rsidRDefault="0038774D" w:rsidP="0038774D">
      <w:r>
        <w:rPr>
          <w:b/>
        </w:rPr>
        <w:t xml:space="preserve">Part V </w:t>
      </w:r>
      <w:r w:rsidRPr="00673C5C">
        <w:rPr>
          <w:b/>
        </w:rPr>
        <w:t>(</w:t>
      </w:r>
      <w:r>
        <w:rPr>
          <w:b/>
          <w:color w:val="1F497D" w:themeColor="text2"/>
        </w:rPr>
        <w:t>10%</w:t>
      </w:r>
      <w:r w:rsidRPr="00673C5C">
        <w:rPr>
          <w:b/>
        </w:rPr>
        <w:t>)</w:t>
      </w:r>
      <w:r>
        <w:t xml:space="preserve">: </w:t>
      </w:r>
      <w:r w:rsidRPr="009C0143">
        <w:rPr>
          <w:b/>
          <w:bCs/>
        </w:rPr>
        <w:t>Program Development Process</w:t>
      </w:r>
      <w:r>
        <w:t xml:space="preserve">. The project is to be developed iteratively in small increments. Code must be version controlled using GIT. Each milestone must have at a minimum a commit at the end of each milestone. For best evaluation ensure changes are committed often (more than once per milestone) and the commit messages are informative. </w:t>
      </w:r>
    </w:p>
    <w:p w14:paraId="37B8721B" w14:textId="77777777" w:rsidR="0038774D" w:rsidRDefault="0038774D" w:rsidP="0038774D">
      <w:pPr>
        <w:pStyle w:val="ListParagraph"/>
        <w:numPr>
          <w:ilvl w:val="0"/>
          <w:numId w:val="24"/>
        </w:numPr>
        <w:ind w:left="1701" w:hanging="1276"/>
      </w:pPr>
      <w:r w:rsidRPr="00B91CF4">
        <w:rPr>
          <w:i/>
          <w:iCs/>
        </w:rPr>
        <w:t>Project Creation</w:t>
      </w:r>
      <w:r>
        <w:t>. Create the initial program folder and add the project to version control using GIT. Use GIT effectively throughout the development of the project.</w:t>
      </w:r>
    </w:p>
    <w:p w14:paraId="39FE3666" w14:textId="77777777" w:rsidR="0038774D" w:rsidRDefault="0038774D" w:rsidP="0038774D">
      <w:pPr>
        <w:pStyle w:val="ListParagraph"/>
        <w:numPr>
          <w:ilvl w:val="0"/>
          <w:numId w:val="24"/>
        </w:numPr>
        <w:ind w:left="1701" w:hanging="1276"/>
      </w:pPr>
      <w:r>
        <w:rPr>
          <w:i/>
          <w:iCs/>
        </w:rPr>
        <w:t>Project Structure</w:t>
      </w:r>
      <w:r>
        <w:t>. All classes are created with basic field variables, accessor and mutators according to the class diagram that describes the design of the program</w:t>
      </w:r>
    </w:p>
    <w:p w14:paraId="6879B08F" w14:textId="77777777" w:rsidR="0038774D" w:rsidRDefault="0038774D" w:rsidP="0038774D">
      <w:pPr>
        <w:pStyle w:val="ListParagraph"/>
        <w:numPr>
          <w:ilvl w:val="0"/>
          <w:numId w:val="24"/>
        </w:numPr>
        <w:ind w:left="1701" w:hanging="1276"/>
      </w:pPr>
      <w:r>
        <w:rPr>
          <w:i/>
          <w:iCs/>
        </w:rPr>
        <w:t>Create</w:t>
      </w:r>
      <w:r>
        <w:t xml:space="preserve">. User can create resources. </w:t>
      </w:r>
    </w:p>
    <w:p w14:paraId="1F773F0F" w14:textId="77777777" w:rsidR="0038774D" w:rsidRDefault="0038774D" w:rsidP="0038774D">
      <w:pPr>
        <w:pStyle w:val="ListParagraph"/>
        <w:numPr>
          <w:ilvl w:val="0"/>
          <w:numId w:val="24"/>
        </w:numPr>
        <w:ind w:left="1701" w:hanging="1276"/>
      </w:pPr>
      <w:r>
        <w:rPr>
          <w:i/>
          <w:iCs/>
        </w:rPr>
        <w:t>Search</w:t>
      </w:r>
      <w:r>
        <w:t>. The user can search and view resources</w:t>
      </w:r>
    </w:p>
    <w:p w14:paraId="3CBAE583" w14:textId="77777777" w:rsidR="0038774D" w:rsidRDefault="0038774D" w:rsidP="0038774D">
      <w:pPr>
        <w:pStyle w:val="ListParagraph"/>
        <w:numPr>
          <w:ilvl w:val="0"/>
          <w:numId w:val="24"/>
        </w:numPr>
        <w:ind w:left="1701" w:hanging="1276"/>
      </w:pPr>
      <w:r>
        <w:rPr>
          <w:i/>
          <w:iCs/>
        </w:rPr>
        <w:t>Edit</w:t>
      </w:r>
      <w:r>
        <w:t>. The user can select and edit resources</w:t>
      </w:r>
    </w:p>
    <w:p w14:paraId="69039BDE" w14:textId="77777777" w:rsidR="0038774D" w:rsidRDefault="0038774D" w:rsidP="0038774D">
      <w:pPr>
        <w:pStyle w:val="ListParagraph"/>
        <w:numPr>
          <w:ilvl w:val="0"/>
          <w:numId w:val="24"/>
        </w:numPr>
        <w:ind w:left="1701" w:hanging="1276"/>
      </w:pPr>
      <w:r>
        <w:rPr>
          <w:i/>
          <w:iCs/>
        </w:rPr>
        <w:t>Delete</w:t>
      </w:r>
      <w:r w:rsidRPr="00F70A5B">
        <w:t>.</w:t>
      </w:r>
      <w:r>
        <w:t xml:space="preserve"> The user can select and delete resources</w:t>
      </w:r>
    </w:p>
    <w:p w14:paraId="4A7F8637" w14:textId="77777777" w:rsidR="0038774D" w:rsidRDefault="0038774D" w:rsidP="0038774D">
      <w:pPr>
        <w:pStyle w:val="ListParagraph"/>
        <w:numPr>
          <w:ilvl w:val="0"/>
          <w:numId w:val="24"/>
        </w:numPr>
        <w:ind w:left="1701" w:hanging="1276"/>
      </w:pPr>
      <w:r>
        <w:rPr>
          <w:i/>
          <w:iCs/>
        </w:rPr>
        <w:t>Data Persistence</w:t>
      </w:r>
      <w:r w:rsidRPr="0038774D">
        <w:t>.</w:t>
      </w:r>
      <w:r>
        <w:t xml:space="preserve"> Data is saved and loaded such that it persists between executions.</w:t>
      </w:r>
    </w:p>
    <w:p w14:paraId="2A412AD4" w14:textId="47330549" w:rsidR="0038774D" w:rsidRDefault="0038774D" w:rsidP="00126AE0">
      <w:pPr>
        <w:pStyle w:val="ListParagraph"/>
        <w:numPr>
          <w:ilvl w:val="0"/>
          <w:numId w:val="24"/>
        </w:numPr>
        <w:ind w:left="1701" w:hanging="1276"/>
      </w:pPr>
      <w:r w:rsidRPr="00B91CF4">
        <w:rPr>
          <w:i/>
          <w:iCs/>
        </w:rPr>
        <w:t>Bug Fixing and Polishing</w:t>
      </w:r>
      <w:r>
        <w:t>. Test the program thoroughly and fix any problems you have detected</w:t>
      </w:r>
    </w:p>
    <w:p w14:paraId="06BEEC9E" w14:textId="2BEDA933" w:rsidR="00707766" w:rsidRPr="009C0143" w:rsidRDefault="00707766" w:rsidP="00707766">
      <w:pPr>
        <w:spacing w:after="0"/>
        <w:rPr>
          <w:i/>
          <w:iCs/>
          <w:color w:val="4F81BD" w:themeColor="accent1"/>
        </w:rPr>
      </w:pPr>
      <w:r w:rsidRPr="009C0143">
        <w:rPr>
          <w:i/>
          <w:iCs/>
          <w:color w:val="4F81BD" w:themeColor="accent1"/>
        </w:rPr>
        <w:t>Report Requirements</w:t>
      </w:r>
    </w:p>
    <w:p w14:paraId="44DAD496" w14:textId="5D122A28" w:rsidR="00707766" w:rsidRPr="00126AE0" w:rsidRDefault="00707766" w:rsidP="00126AE0">
      <w:pPr>
        <w:spacing w:after="0"/>
        <w:rPr>
          <w:color w:val="000000" w:themeColor="text1"/>
        </w:rPr>
      </w:pPr>
      <w:r w:rsidRPr="009C0143">
        <w:rPr>
          <w:color w:val="000000" w:themeColor="text1"/>
        </w:rPr>
        <w:t xml:space="preserve">In your assignment report, </w:t>
      </w:r>
      <w:r>
        <w:rPr>
          <w:color w:val="000000" w:themeColor="text1"/>
        </w:rPr>
        <w:t xml:space="preserve">describe your experience as you progress through the development process. What are difficulties encountered in each milestone and how did you overcome them. What limitations does the </w:t>
      </w:r>
      <w:r w:rsidR="00DF7226">
        <w:rPr>
          <w:color w:val="000000" w:themeColor="text1"/>
        </w:rPr>
        <w:t>program</w:t>
      </w:r>
      <w:r>
        <w:rPr>
          <w:color w:val="000000" w:themeColor="text1"/>
        </w:rPr>
        <w:t xml:space="preserve"> have that you would like to address in future versions?</w:t>
      </w:r>
    </w:p>
    <w:p w14:paraId="1908FA4B" w14:textId="47E3DCD6" w:rsidR="00673C5C" w:rsidRPr="00C856FF" w:rsidRDefault="009001AF" w:rsidP="00764A1C">
      <w:pPr>
        <w:spacing w:before="240"/>
        <w:rPr>
          <w:b/>
        </w:rPr>
      </w:pPr>
      <w:r w:rsidRPr="00C856FF">
        <w:rPr>
          <w:b/>
        </w:rPr>
        <w:lastRenderedPageBreak/>
        <w:t>Notes</w:t>
      </w:r>
      <w:r w:rsidR="00673C5C" w:rsidRPr="00C856FF">
        <w:rPr>
          <w:b/>
        </w:rPr>
        <w:t>:</w:t>
      </w:r>
    </w:p>
    <w:p w14:paraId="3901CF7F" w14:textId="77777777" w:rsidR="00B33749" w:rsidRDefault="00B33749" w:rsidP="00931861">
      <w:pPr>
        <w:numPr>
          <w:ilvl w:val="0"/>
          <w:numId w:val="27"/>
        </w:numPr>
        <w:rPr>
          <w:rFonts w:eastAsiaTheme="minorHAnsi"/>
          <w:lang w:eastAsia="en-US"/>
        </w:rPr>
      </w:pPr>
      <w:r>
        <w:rPr>
          <w:rFonts w:eastAsiaTheme="minorHAnsi"/>
          <w:lang w:eastAsia="en-US"/>
        </w:rPr>
        <w:t xml:space="preserve">The </w:t>
      </w:r>
      <w:r>
        <w:rPr>
          <w:rFonts w:eastAsiaTheme="minorHAnsi"/>
          <w:b/>
          <w:lang w:eastAsia="en-US"/>
        </w:rPr>
        <w:t>professionalism of your submission</w:t>
      </w:r>
      <w:r>
        <w:rPr>
          <w:rFonts w:eastAsiaTheme="minorHAnsi"/>
          <w:lang w:eastAsia="en-US"/>
        </w:rPr>
        <w:t xml:space="preserve">, clarity of written </w:t>
      </w:r>
      <w:r>
        <w:rPr>
          <w:rFonts w:eastAsiaTheme="minorHAnsi"/>
          <w:b/>
          <w:lang w:eastAsia="en-US"/>
        </w:rPr>
        <w:t>communication</w:t>
      </w:r>
      <w:r>
        <w:rPr>
          <w:rFonts w:eastAsiaTheme="minorHAnsi"/>
          <w:lang w:eastAsia="en-US"/>
        </w:rPr>
        <w:t xml:space="preserve"> is extremely important. The ability to communicate your knowledge is as important as the knowledge itself.</w:t>
      </w:r>
    </w:p>
    <w:p w14:paraId="15821534" w14:textId="08919734" w:rsidR="00B33749" w:rsidRDefault="00B33749" w:rsidP="00931861">
      <w:pPr>
        <w:numPr>
          <w:ilvl w:val="1"/>
          <w:numId w:val="27"/>
        </w:numPr>
        <w:spacing w:line="240" w:lineRule="auto"/>
        <w:rPr>
          <w:rFonts w:eastAsiaTheme="minorHAnsi"/>
          <w:lang w:eastAsia="en-US"/>
        </w:rPr>
      </w:pPr>
      <w:r>
        <w:rPr>
          <w:rFonts w:eastAsiaTheme="minorHAnsi"/>
          <w:lang w:eastAsia="en-US"/>
        </w:rPr>
        <w:t xml:space="preserve">Up to </w:t>
      </w:r>
      <w:r>
        <w:rPr>
          <w:rFonts w:eastAsiaTheme="minorHAnsi"/>
          <w:color w:val="C00000"/>
          <w:lang w:eastAsia="en-US"/>
        </w:rPr>
        <w:t xml:space="preserve">20% </w:t>
      </w:r>
      <w:r>
        <w:rPr>
          <w:rFonts w:eastAsiaTheme="minorHAnsi"/>
          <w:lang w:eastAsia="en-US"/>
        </w:rPr>
        <w:t xml:space="preserve">of the mark for any written work can be deducted due to poor presentation / communication: </w:t>
      </w:r>
      <w:r>
        <w:rPr>
          <w:rFonts w:eastAsiaTheme="minorHAnsi"/>
          <w:i/>
          <w:lang w:eastAsia="en-US"/>
        </w:rPr>
        <w:t>title page (5%)</w:t>
      </w:r>
      <w:r>
        <w:rPr>
          <w:rFonts w:eastAsiaTheme="minorHAnsi"/>
          <w:lang w:eastAsia="en-US"/>
        </w:rPr>
        <w:t xml:space="preserve">, </w:t>
      </w:r>
      <w:r>
        <w:rPr>
          <w:rFonts w:eastAsiaTheme="minorHAnsi"/>
          <w:i/>
          <w:lang w:eastAsia="en-US"/>
        </w:rPr>
        <w:t>document organization (5%)</w:t>
      </w:r>
      <w:r>
        <w:rPr>
          <w:rFonts w:eastAsiaTheme="minorHAnsi"/>
          <w:lang w:eastAsia="en-US"/>
        </w:rPr>
        <w:t xml:space="preserve">, </w:t>
      </w:r>
      <w:r>
        <w:rPr>
          <w:rFonts w:eastAsiaTheme="minorHAnsi"/>
          <w:i/>
          <w:lang w:eastAsia="en-US"/>
        </w:rPr>
        <w:t>layout (5%)</w:t>
      </w:r>
      <w:r>
        <w:rPr>
          <w:rFonts w:eastAsiaTheme="minorHAnsi"/>
          <w:lang w:eastAsia="en-US"/>
        </w:rPr>
        <w:t xml:space="preserve"> and </w:t>
      </w:r>
      <w:r>
        <w:rPr>
          <w:rFonts w:eastAsiaTheme="minorHAnsi"/>
          <w:i/>
          <w:lang w:eastAsia="en-US"/>
        </w:rPr>
        <w:t>grammar and spelling</w:t>
      </w:r>
      <w:r>
        <w:rPr>
          <w:rFonts w:eastAsiaTheme="minorHAnsi"/>
          <w:lang w:eastAsia="en-US"/>
        </w:rPr>
        <w:t xml:space="preserve"> (5%).</w:t>
      </w:r>
    </w:p>
    <w:p w14:paraId="3A742C1B" w14:textId="06A909E9" w:rsidR="00B33749" w:rsidRDefault="00B33749" w:rsidP="00931861">
      <w:pPr>
        <w:pStyle w:val="ListParagraph"/>
        <w:numPr>
          <w:ilvl w:val="1"/>
          <w:numId w:val="27"/>
        </w:numPr>
        <w:spacing w:line="240" w:lineRule="auto"/>
      </w:pPr>
      <w:r>
        <w:rPr>
          <w:rFonts w:eastAsiaTheme="minorHAnsi"/>
          <w:lang w:eastAsia="en-US"/>
        </w:rPr>
        <w:t xml:space="preserve">Up to </w:t>
      </w:r>
      <w:r>
        <w:rPr>
          <w:rFonts w:eastAsiaTheme="minorHAnsi"/>
          <w:color w:val="C00000"/>
          <w:lang w:eastAsia="en-US"/>
        </w:rPr>
        <w:t xml:space="preserve">20% </w:t>
      </w:r>
      <w:r>
        <w:rPr>
          <w:rFonts w:eastAsiaTheme="minorHAnsi"/>
          <w:lang w:eastAsia="en-US"/>
        </w:rPr>
        <w:t xml:space="preserve">of the mark for a program can be deducted due to poor presentation / communication: quality of names according to our </w:t>
      </w:r>
      <w:r>
        <w:rPr>
          <w:rFonts w:eastAsiaTheme="minorHAnsi"/>
          <w:i/>
          <w:lang w:eastAsia="en-US"/>
        </w:rPr>
        <w:t xml:space="preserve">naming and coding conventions (10%) </w:t>
      </w:r>
      <w:r>
        <w:rPr>
          <w:rFonts w:eastAsiaTheme="minorHAnsi"/>
          <w:lang w:eastAsia="en-US"/>
        </w:rPr>
        <w:t>and</w:t>
      </w:r>
      <w:r>
        <w:rPr>
          <w:rFonts w:eastAsiaTheme="minorHAnsi"/>
          <w:i/>
          <w:lang w:eastAsia="en-US"/>
        </w:rPr>
        <w:t xml:space="preserve"> comments (10%)</w:t>
      </w:r>
      <w:r>
        <w:rPr>
          <w:rFonts w:eastAsiaTheme="minorHAnsi"/>
          <w:lang w:eastAsia="en-US"/>
        </w:rPr>
        <w:t>.</w:t>
      </w:r>
    </w:p>
    <w:p w14:paraId="1908FA4D" w14:textId="77777777" w:rsidR="00472DA0" w:rsidRPr="00472DA0" w:rsidRDefault="00472DA0" w:rsidP="00472DA0">
      <w:pPr>
        <w:pStyle w:val="ListParagraph"/>
      </w:pPr>
    </w:p>
    <w:p w14:paraId="1908FA4E" w14:textId="5FBE4E38" w:rsidR="0029226A" w:rsidRDefault="0018561C" w:rsidP="00931861">
      <w:pPr>
        <w:pStyle w:val="ListParagraph"/>
        <w:numPr>
          <w:ilvl w:val="0"/>
          <w:numId w:val="27"/>
        </w:numPr>
      </w:pPr>
      <w:r w:rsidRPr="004756C6">
        <w:rPr>
          <w:b/>
        </w:rPr>
        <w:t>All assignment shall be submitted by the deadline.</w:t>
      </w:r>
      <w:r>
        <w:t xml:space="preserve"> Late submissions will be penalized with 10% per day for up to 3 calendar days after which the assignment cannot be submitted anymore. </w:t>
      </w:r>
      <w:r w:rsidRPr="00402D8F">
        <w:rPr>
          <w:b/>
          <w:color w:val="C00000"/>
        </w:rPr>
        <w:t>An email must be sent</w:t>
      </w:r>
      <w:r w:rsidRPr="00402D8F">
        <w:rPr>
          <w:color w:val="C00000"/>
        </w:rPr>
        <w:t xml:space="preserve"> </w:t>
      </w:r>
      <w:r>
        <w:t xml:space="preserve">should you choose to submit a late assignment. </w:t>
      </w:r>
    </w:p>
    <w:p w14:paraId="1908FA4F" w14:textId="03D95F63" w:rsidR="0018561C" w:rsidRPr="00AC2C23" w:rsidRDefault="003B53A6" w:rsidP="00931861">
      <w:pPr>
        <w:numPr>
          <w:ilvl w:val="0"/>
          <w:numId w:val="27"/>
        </w:numPr>
        <w:spacing w:before="240" w:after="0" w:line="240" w:lineRule="auto"/>
        <w:rPr>
          <w:rFonts w:eastAsia="MS Mincho" w:cs="Arial"/>
        </w:rPr>
      </w:pPr>
      <w:r>
        <w:t xml:space="preserve">This assignment shall be </w:t>
      </w:r>
      <w:r w:rsidRPr="00B61237">
        <w:rPr>
          <w:b/>
          <w:color w:val="C00000"/>
        </w:rPr>
        <w:t>completed individually</w:t>
      </w:r>
      <w:r w:rsidR="001A4A04">
        <w:t xml:space="preserve">. </w:t>
      </w:r>
      <w:r w:rsidR="003047D3">
        <w:t>Remember that completing the assignment by yourself will ensure your success on the midterm and final exam</w:t>
      </w:r>
      <w:r w:rsidR="0018561C">
        <w:t xml:space="preserve">. </w:t>
      </w:r>
      <w:r w:rsidR="0018561C">
        <w:rPr>
          <w:rFonts w:eastAsia="MS Mincho" w:cs="Arial"/>
        </w:rPr>
        <w:t>See the</w:t>
      </w:r>
      <w:r w:rsidR="00BD625A">
        <w:rPr>
          <w:rFonts w:eastAsia="MS Mincho" w:cs="Arial"/>
        </w:rPr>
        <w:t xml:space="preserve"> </w:t>
      </w:r>
      <w:hyperlink r:id="rId9" w:history="1">
        <w:r w:rsidR="00BD625A" w:rsidRPr="00885A6A">
          <w:rPr>
            <w:rStyle w:val="Hyperlink"/>
            <w:rFonts w:eastAsia="MS Mincho" w:cs="Arial"/>
          </w:rPr>
          <w:t>Academic Honesty at Sheridan</w:t>
        </w:r>
      </w:hyperlink>
      <w:r w:rsidR="0018561C">
        <w:rPr>
          <w:rFonts w:eastAsia="MS Mincho" w:cs="Arial"/>
        </w:rPr>
        <w:t>.</w:t>
      </w:r>
    </w:p>
    <w:p w14:paraId="1908FA50" w14:textId="77777777" w:rsidR="00042223" w:rsidRDefault="00042223" w:rsidP="00042223">
      <w:pPr>
        <w:pStyle w:val="ListParagraph"/>
      </w:pPr>
    </w:p>
    <w:p w14:paraId="31BFB0E7" w14:textId="583516FE" w:rsidR="00AC0183" w:rsidRPr="00931861" w:rsidRDefault="006C09E2" w:rsidP="00AC0183">
      <w:pPr>
        <w:pStyle w:val="ListParagraph"/>
        <w:numPr>
          <w:ilvl w:val="0"/>
          <w:numId w:val="27"/>
        </w:numPr>
        <w:rPr>
          <w:rFonts w:cstheme="minorHAnsi"/>
        </w:rPr>
      </w:pPr>
      <w:r w:rsidRPr="00DE46BA">
        <w:rPr>
          <w:rFonts w:cstheme="minorHAnsi"/>
          <w:color w:val="000000"/>
          <w:lang w:val="en-US"/>
        </w:rPr>
        <w:t xml:space="preserve">Submission is done in electronic format </w:t>
      </w:r>
      <w:r w:rsidRPr="00DE46BA">
        <w:rPr>
          <w:rFonts w:cstheme="minorHAnsi"/>
          <w:b/>
          <w:bCs/>
          <w:color w:val="C10000"/>
          <w:lang w:val="en-US"/>
        </w:rPr>
        <w:t>using SLATE Drop</w:t>
      </w:r>
      <w:r w:rsidR="00DE46BA">
        <w:rPr>
          <w:rFonts w:cstheme="minorHAnsi"/>
          <w:b/>
          <w:bCs/>
          <w:color w:val="C10000"/>
          <w:lang w:val="en-US"/>
        </w:rPr>
        <w:t>b</w:t>
      </w:r>
      <w:r w:rsidRPr="00DE46BA">
        <w:rPr>
          <w:rFonts w:cstheme="minorHAnsi"/>
          <w:b/>
          <w:bCs/>
          <w:color w:val="C10000"/>
          <w:lang w:val="en-US"/>
        </w:rPr>
        <w:t>ox</w:t>
      </w:r>
      <w:r w:rsidRPr="00DE46BA">
        <w:rPr>
          <w:rFonts w:cstheme="minorHAnsi"/>
          <w:color w:val="000000"/>
          <w:lang w:val="en-US"/>
        </w:rPr>
        <w:t xml:space="preserve">. </w:t>
      </w:r>
      <w:r w:rsidRPr="00DE46BA">
        <w:rPr>
          <w:rFonts w:cstheme="minorHAnsi"/>
          <w:b/>
          <w:bCs/>
          <w:color w:val="000000"/>
          <w:lang w:val="en-US"/>
        </w:rPr>
        <w:t>DO NOT email your submission.</w:t>
      </w:r>
      <w:r w:rsidR="00A276D9" w:rsidRPr="00DE46BA">
        <w:rPr>
          <w:rFonts w:cstheme="minorHAnsi"/>
          <w:b/>
          <w:bCs/>
        </w:rPr>
        <w:t xml:space="preserve"> </w:t>
      </w:r>
    </w:p>
    <w:sectPr w:rsidR="00AC0183" w:rsidRPr="00931861" w:rsidSect="00EA7D1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F107B8" w14:textId="77777777" w:rsidR="00EA7D1C" w:rsidRDefault="00EA7D1C" w:rsidP="00273B91">
      <w:pPr>
        <w:spacing w:after="0" w:line="240" w:lineRule="auto"/>
      </w:pPr>
      <w:r>
        <w:separator/>
      </w:r>
    </w:p>
  </w:endnote>
  <w:endnote w:type="continuationSeparator" w:id="0">
    <w:p w14:paraId="1F6FD8EE" w14:textId="77777777" w:rsidR="00EA7D1C" w:rsidRDefault="00EA7D1C" w:rsidP="00273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EDEA7" w14:textId="77777777" w:rsidR="00741263" w:rsidRDefault="007412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3F5FBA" w14:paraId="1908FA5F" w14:textId="77777777">
      <w:tc>
        <w:tcPr>
          <w:tcW w:w="918" w:type="dxa"/>
        </w:tcPr>
        <w:p w14:paraId="1908FA5C" w14:textId="77777777" w:rsidR="003F5FBA" w:rsidRDefault="0000757A">
          <w:pPr>
            <w:pStyle w:val="Footer"/>
            <w:jc w:val="right"/>
            <w:rPr>
              <w:b/>
              <w:color w:val="4F81BD" w:themeColor="accent1"/>
              <w:sz w:val="32"/>
              <w:szCs w:val="32"/>
            </w:rPr>
          </w:pPr>
          <w:r>
            <w:fldChar w:fldCharType="begin"/>
          </w:r>
          <w:r>
            <w:instrText xml:space="preserve"> PAGE   \* MERGEFORMAT </w:instrText>
          </w:r>
          <w:r>
            <w:fldChar w:fldCharType="separate"/>
          </w:r>
          <w:r w:rsidR="00741263" w:rsidRPr="00741263">
            <w:rPr>
              <w:b/>
              <w:noProof/>
              <w:color w:val="4F81BD" w:themeColor="accent1"/>
              <w:sz w:val="32"/>
              <w:szCs w:val="32"/>
            </w:rPr>
            <w:t>1</w:t>
          </w:r>
          <w:r>
            <w:rPr>
              <w:b/>
              <w:noProof/>
              <w:color w:val="4F81BD" w:themeColor="accent1"/>
              <w:sz w:val="32"/>
              <w:szCs w:val="32"/>
            </w:rPr>
            <w:fldChar w:fldCharType="end"/>
          </w:r>
        </w:p>
      </w:tc>
      <w:tc>
        <w:tcPr>
          <w:tcW w:w="7938" w:type="dxa"/>
        </w:tcPr>
        <w:p w14:paraId="1908FA5E" w14:textId="34285214" w:rsidR="0094523B" w:rsidRDefault="003A2458" w:rsidP="00035FE6">
          <w:pPr>
            <w:pStyle w:val="Footer"/>
            <w:tabs>
              <w:tab w:val="clear" w:pos="9360"/>
              <w:tab w:val="right" w:pos="4680"/>
              <w:tab w:val="right" w:pos="8142"/>
            </w:tabs>
          </w:pPr>
          <w:r>
            <w:tab/>
          </w:r>
          <w:r>
            <w:tab/>
          </w:r>
          <w:r w:rsidR="00566A1C">
            <w:t>PROG 10004 – Programming Principles</w:t>
          </w:r>
        </w:p>
      </w:tc>
    </w:tr>
  </w:tbl>
  <w:p w14:paraId="1908FA60" w14:textId="77777777" w:rsidR="003F5FBA" w:rsidRDefault="003F5F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460BB7" w14:textId="77777777" w:rsidR="00741263" w:rsidRDefault="007412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24A9EC" w14:textId="77777777" w:rsidR="00EA7D1C" w:rsidRDefault="00EA7D1C" w:rsidP="00273B91">
      <w:pPr>
        <w:spacing w:after="0" w:line="240" w:lineRule="auto"/>
      </w:pPr>
      <w:r>
        <w:separator/>
      </w:r>
    </w:p>
  </w:footnote>
  <w:footnote w:type="continuationSeparator" w:id="0">
    <w:p w14:paraId="7EA5DF62" w14:textId="77777777" w:rsidR="00EA7D1C" w:rsidRDefault="00EA7D1C" w:rsidP="00273B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70FF3D" w14:textId="77777777" w:rsidR="00741263" w:rsidRDefault="007412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938"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061"/>
      <w:gridCol w:w="2410"/>
    </w:tblGrid>
    <w:tr w:rsidR="00273B91" w14:paraId="1908FA59" w14:textId="77777777" w:rsidTr="003D359D">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061" w:type="dxa"/>
            </w:tcPr>
            <w:p w14:paraId="1908FA57" w14:textId="4D2D3069" w:rsidR="00273B91" w:rsidRDefault="00D712A2" w:rsidP="00024047">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Assignment </w:t>
              </w:r>
              <w:r w:rsidR="00D40945">
                <w:rPr>
                  <w:rFonts w:asciiTheme="majorHAnsi" w:eastAsiaTheme="majorEastAsia" w:hAnsiTheme="majorHAnsi" w:cstheme="majorBidi"/>
                  <w:sz w:val="36"/>
                  <w:szCs w:val="36"/>
                </w:rPr>
                <w:t>4</w:t>
              </w:r>
            </w:p>
          </w:tc>
        </w:sdtContent>
      </w:sdt>
      <w:tc>
        <w:tcPr>
          <w:tcW w:w="2410" w:type="dxa"/>
        </w:tcPr>
        <w:p w14:paraId="1908FA58" w14:textId="363FC283" w:rsidR="00273B91" w:rsidRDefault="00C72C02" w:rsidP="003D359D">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1F497D" w:themeColor="text2"/>
              <w:sz w:val="36"/>
              <w:szCs w:val="36"/>
            </w:rPr>
            <w:t>Fall</w:t>
          </w:r>
          <w:r w:rsidR="0018561C">
            <w:rPr>
              <w:rFonts w:asciiTheme="majorHAnsi" w:eastAsiaTheme="majorEastAsia" w:hAnsiTheme="majorHAnsi" w:cstheme="majorBidi"/>
              <w:b/>
              <w:bCs/>
              <w:sz w:val="36"/>
              <w:szCs w:val="36"/>
            </w:rPr>
            <w:t xml:space="preserve"> </w:t>
          </w:r>
          <w:sdt>
            <w:sdtPr>
              <w:rPr>
                <w:rFonts w:asciiTheme="majorHAnsi" w:eastAsiaTheme="majorEastAsia" w:hAnsiTheme="majorHAnsi" w:cstheme="majorBidi"/>
                <w:b/>
                <w:bCs/>
                <w:sz w:val="36"/>
                <w:szCs w:val="36"/>
              </w:rPr>
              <w:alias w:val="Year"/>
              <w:id w:val="77761609"/>
              <w:dataBinding w:prefixMappings="xmlns:ns0='http://schemas.microsoft.com/office/2006/coverPageProps'" w:xpath="/ns0:CoverPageProperties[1]/ns0:PublishDate[1]" w:storeItemID="{55AF091B-3C7A-41E3-B477-F2FDAA23CFDA}"/>
              <w:date w:fullDate="2024-01-01T00:00:00Z">
                <w:dateFormat w:val="yyyy"/>
                <w:lid w:val="en-US"/>
                <w:storeMappedDataAs w:val="dateTime"/>
                <w:calendar w:val="gregorian"/>
              </w:date>
            </w:sdtPr>
            <w:sdtContent>
              <w:r w:rsidR="00741263">
                <w:rPr>
                  <w:rFonts w:asciiTheme="majorHAnsi" w:eastAsiaTheme="majorEastAsia" w:hAnsiTheme="majorHAnsi" w:cstheme="majorBidi"/>
                  <w:b/>
                  <w:bCs/>
                  <w:sz w:val="36"/>
                  <w:szCs w:val="36"/>
                  <w:lang w:val="en-US"/>
                </w:rPr>
                <w:t>2024</w:t>
              </w:r>
            </w:sdtContent>
          </w:sdt>
        </w:p>
      </w:tc>
    </w:tr>
  </w:tbl>
  <w:p w14:paraId="1908FA5A" w14:textId="77777777" w:rsidR="00273B91" w:rsidRDefault="00273B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C255F" w14:textId="77777777" w:rsidR="00741263" w:rsidRDefault="007412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67221"/>
    <w:multiLevelType w:val="hybridMultilevel"/>
    <w:tmpl w:val="C7A6AC7A"/>
    <w:lvl w:ilvl="0" w:tplc="6B82BCC0">
      <w:start w:val="1"/>
      <w:numFmt w:val="decimal"/>
      <w:lvlText w:val="%1."/>
      <w:lvlJc w:val="left"/>
      <w:pPr>
        <w:ind w:left="1080" w:hanging="360"/>
      </w:pPr>
      <w:rPr>
        <w:rFonts w:hint="default"/>
        <w:color w:val="auto"/>
        <w:u w:val="none"/>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A8D61A0"/>
    <w:multiLevelType w:val="hybridMultilevel"/>
    <w:tmpl w:val="88B405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C84F74"/>
    <w:multiLevelType w:val="hybridMultilevel"/>
    <w:tmpl w:val="0268A5E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0AEF1652"/>
    <w:multiLevelType w:val="hybridMultilevel"/>
    <w:tmpl w:val="7AACAAD2"/>
    <w:lvl w:ilvl="0" w:tplc="33106D36">
      <w:start w:val="1"/>
      <w:numFmt w:val="bullet"/>
      <w:lvlText w:val=""/>
      <w:lvlJc w:val="left"/>
      <w:pPr>
        <w:tabs>
          <w:tab w:val="num" w:pos="720"/>
        </w:tabs>
        <w:ind w:left="720" w:hanging="360"/>
      </w:pPr>
      <w:rPr>
        <w:rFonts w:ascii="Wingdings" w:hAnsi="Wingdings" w:hint="default"/>
      </w:rPr>
    </w:lvl>
    <w:lvl w:ilvl="1" w:tplc="4EF2FA6A">
      <w:start w:val="182"/>
      <w:numFmt w:val="bullet"/>
      <w:lvlText w:val=""/>
      <w:lvlJc w:val="left"/>
      <w:pPr>
        <w:tabs>
          <w:tab w:val="num" w:pos="1440"/>
        </w:tabs>
        <w:ind w:left="1440" w:hanging="360"/>
      </w:pPr>
      <w:rPr>
        <w:rFonts w:ascii="Wingdings" w:hAnsi="Wingdings" w:hint="default"/>
      </w:rPr>
    </w:lvl>
    <w:lvl w:ilvl="2" w:tplc="E80A686C">
      <w:start w:val="1"/>
      <w:numFmt w:val="bullet"/>
      <w:lvlText w:val=""/>
      <w:lvlJc w:val="left"/>
      <w:pPr>
        <w:tabs>
          <w:tab w:val="num" w:pos="2160"/>
        </w:tabs>
        <w:ind w:left="2160" w:hanging="360"/>
      </w:pPr>
      <w:rPr>
        <w:rFonts w:ascii="Symbol" w:hAnsi="Symbol" w:hint="default"/>
        <w:color w:val="auto"/>
      </w:rPr>
    </w:lvl>
    <w:lvl w:ilvl="3" w:tplc="6B40CCA2" w:tentative="1">
      <w:start w:val="1"/>
      <w:numFmt w:val="bullet"/>
      <w:lvlText w:val=""/>
      <w:lvlJc w:val="left"/>
      <w:pPr>
        <w:tabs>
          <w:tab w:val="num" w:pos="2880"/>
        </w:tabs>
        <w:ind w:left="2880" w:hanging="360"/>
      </w:pPr>
      <w:rPr>
        <w:rFonts w:ascii="Wingdings" w:hAnsi="Wingdings" w:hint="default"/>
      </w:rPr>
    </w:lvl>
    <w:lvl w:ilvl="4" w:tplc="E61A34C2" w:tentative="1">
      <w:start w:val="1"/>
      <w:numFmt w:val="bullet"/>
      <w:lvlText w:val=""/>
      <w:lvlJc w:val="left"/>
      <w:pPr>
        <w:tabs>
          <w:tab w:val="num" w:pos="3600"/>
        </w:tabs>
        <w:ind w:left="3600" w:hanging="360"/>
      </w:pPr>
      <w:rPr>
        <w:rFonts w:ascii="Wingdings" w:hAnsi="Wingdings" w:hint="default"/>
      </w:rPr>
    </w:lvl>
    <w:lvl w:ilvl="5" w:tplc="5EA2C782" w:tentative="1">
      <w:start w:val="1"/>
      <w:numFmt w:val="bullet"/>
      <w:lvlText w:val=""/>
      <w:lvlJc w:val="left"/>
      <w:pPr>
        <w:tabs>
          <w:tab w:val="num" w:pos="4320"/>
        </w:tabs>
        <w:ind w:left="4320" w:hanging="360"/>
      </w:pPr>
      <w:rPr>
        <w:rFonts w:ascii="Wingdings" w:hAnsi="Wingdings" w:hint="default"/>
      </w:rPr>
    </w:lvl>
    <w:lvl w:ilvl="6" w:tplc="6302C63A" w:tentative="1">
      <w:start w:val="1"/>
      <w:numFmt w:val="bullet"/>
      <w:lvlText w:val=""/>
      <w:lvlJc w:val="left"/>
      <w:pPr>
        <w:tabs>
          <w:tab w:val="num" w:pos="5040"/>
        </w:tabs>
        <w:ind w:left="5040" w:hanging="360"/>
      </w:pPr>
      <w:rPr>
        <w:rFonts w:ascii="Wingdings" w:hAnsi="Wingdings" w:hint="default"/>
      </w:rPr>
    </w:lvl>
    <w:lvl w:ilvl="7" w:tplc="1946113A" w:tentative="1">
      <w:start w:val="1"/>
      <w:numFmt w:val="bullet"/>
      <w:lvlText w:val=""/>
      <w:lvlJc w:val="left"/>
      <w:pPr>
        <w:tabs>
          <w:tab w:val="num" w:pos="5760"/>
        </w:tabs>
        <w:ind w:left="5760" w:hanging="360"/>
      </w:pPr>
      <w:rPr>
        <w:rFonts w:ascii="Wingdings" w:hAnsi="Wingdings" w:hint="default"/>
      </w:rPr>
    </w:lvl>
    <w:lvl w:ilvl="8" w:tplc="5F129EC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AD2176"/>
    <w:multiLevelType w:val="hybridMultilevel"/>
    <w:tmpl w:val="246CC32C"/>
    <w:lvl w:ilvl="0" w:tplc="1009000F">
      <w:start w:val="1"/>
      <w:numFmt w:val="decimal"/>
      <w:lvlText w:val="%1."/>
      <w:lvlJc w:val="left"/>
      <w:pPr>
        <w:ind w:left="720" w:hanging="360"/>
      </w:pPr>
      <w:rPr>
        <w:rFonts w:hint="default"/>
        <w:color w:val="auto"/>
        <w:u w:val="none"/>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9B742E1"/>
    <w:multiLevelType w:val="hybridMultilevel"/>
    <w:tmpl w:val="01BA8FF0"/>
    <w:lvl w:ilvl="0" w:tplc="AD7026A6">
      <w:start w:val="1"/>
      <w:numFmt w:val="decimal"/>
      <w:lvlText w:val="%1."/>
      <w:lvlJc w:val="left"/>
      <w:pPr>
        <w:ind w:left="1077" w:hanging="360"/>
      </w:pPr>
      <w:rPr>
        <w:rFonts w:asciiTheme="minorHAnsi" w:hAnsiTheme="minorHAnsi" w:cstheme="minorHAnsi" w:hint="default"/>
        <w:i/>
        <w:sz w:val="22"/>
      </w:rPr>
    </w:lvl>
    <w:lvl w:ilvl="1" w:tplc="10090019" w:tentative="1">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6" w15:restartNumberingAfterBreak="0">
    <w:nsid w:val="1D2A06D7"/>
    <w:multiLevelType w:val="hybridMultilevel"/>
    <w:tmpl w:val="129E885E"/>
    <w:lvl w:ilvl="0" w:tplc="054EBBA0">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E4D27A3"/>
    <w:multiLevelType w:val="hybridMultilevel"/>
    <w:tmpl w:val="8FA2C4EC"/>
    <w:lvl w:ilvl="0" w:tplc="054EBBA0">
      <w:start w:val="1"/>
      <w:numFmt w:val="decimal"/>
      <w:lvlText w:val="%1."/>
      <w:lvlJc w:val="left"/>
      <w:pPr>
        <w:ind w:left="864" w:hanging="360"/>
      </w:pPr>
    </w:lvl>
    <w:lvl w:ilvl="1" w:tplc="10090019">
      <w:start w:val="1"/>
      <w:numFmt w:val="lowerLetter"/>
      <w:lvlText w:val="%2."/>
      <w:lvlJc w:val="left"/>
      <w:pPr>
        <w:ind w:left="1584" w:hanging="360"/>
      </w:pPr>
    </w:lvl>
    <w:lvl w:ilvl="2" w:tplc="1009001B" w:tentative="1">
      <w:start w:val="1"/>
      <w:numFmt w:val="lowerRoman"/>
      <w:lvlText w:val="%3."/>
      <w:lvlJc w:val="right"/>
      <w:pPr>
        <w:ind w:left="2304" w:hanging="180"/>
      </w:pPr>
    </w:lvl>
    <w:lvl w:ilvl="3" w:tplc="1009000F" w:tentative="1">
      <w:start w:val="1"/>
      <w:numFmt w:val="decimal"/>
      <w:lvlText w:val="%4."/>
      <w:lvlJc w:val="left"/>
      <w:pPr>
        <w:ind w:left="3024" w:hanging="360"/>
      </w:pPr>
    </w:lvl>
    <w:lvl w:ilvl="4" w:tplc="10090019" w:tentative="1">
      <w:start w:val="1"/>
      <w:numFmt w:val="lowerLetter"/>
      <w:lvlText w:val="%5."/>
      <w:lvlJc w:val="left"/>
      <w:pPr>
        <w:ind w:left="3744" w:hanging="360"/>
      </w:pPr>
    </w:lvl>
    <w:lvl w:ilvl="5" w:tplc="1009001B" w:tentative="1">
      <w:start w:val="1"/>
      <w:numFmt w:val="lowerRoman"/>
      <w:lvlText w:val="%6."/>
      <w:lvlJc w:val="right"/>
      <w:pPr>
        <w:ind w:left="4464" w:hanging="180"/>
      </w:pPr>
    </w:lvl>
    <w:lvl w:ilvl="6" w:tplc="1009000F" w:tentative="1">
      <w:start w:val="1"/>
      <w:numFmt w:val="decimal"/>
      <w:lvlText w:val="%7."/>
      <w:lvlJc w:val="left"/>
      <w:pPr>
        <w:ind w:left="5184" w:hanging="360"/>
      </w:pPr>
    </w:lvl>
    <w:lvl w:ilvl="7" w:tplc="10090019" w:tentative="1">
      <w:start w:val="1"/>
      <w:numFmt w:val="lowerLetter"/>
      <w:lvlText w:val="%8."/>
      <w:lvlJc w:val="left"/>
      <w:pPr>
        <w:ind w:left="5904" w:hanging="360"/>
      </w:pPr>
    </w:lvl>
    <w:lvl w:ilvl="8" w:tplc="1009001B" w:tentative="1">
      <w:start w:val="1"/>
      <w:numFmt w:val="lowerRoman"/>
      <w:lvlText w:val="%9."/>
      <w:lvlJc w:val="right"/>
      <w:pPr>
        <w:ind w:left="6624" w:hanging="180"/>
      </w:pPr>
    </w:lvl>
  </w:abstractNum>
  <w:abstractNum w:abstractNumId="8" w15:restartNumberingAfterBreak="0">
    <w:nsid w:val="2085587A"/>
    <w:multiLevelType w:val="hybridMultilevel"/>
    <w:tmpl w:val="FA30A6C0"/>
    <w:lvl w:ilvl="0" w:tplc="10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2168BF"/>
    <w:multiLevelType w:val="hybridMultilevel"/>
    <w:tmpl w:val="F984DE58"/>
    <w:lvl w:ilvl="0" w:tplc="10090005">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0" w15:restartNumberingAfterBreak="0">
    <w:nsid w:val="2C7A6FF5"/>
    <w:multiLevelType w:val="hybridMultilevel"/>
    <w:tmpl w:val="CC741292"/>
    <w:lvl w:ilvl="0" w:tplc="0409000D">
      <w:start w:val="1"/>
      <w:numFmt w:val="bullet"/>
      <w:lvlText w:val=""/>
      <w:lvlJc w:val="left"/>
      <w:pPr>
        <w:ind w:left="720" w:hanging="360"/>
      </w:pPr>
      <w:rPr>
        <w:rFonts w:ascii="Wingdings" w:hAnsi="Wingding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0B53E81"/>
    <w:multiLevelType w:val="hybridMultilevel"/>
    <w:tmpl w:val="07FEF708"/>
    <w:lvl w:ilvl="0" w:tplc="054EBBA0">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1C06186"/>
    <w:multiLevelType w:val="hybridMultilevel"/>
    <w:tmpl w:val="1E96E5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7073C6E"/>
    <w:multiLevelType w:val="hybridMultilevel"/>
    <w:tmpl w:val="8FA2C4EC"/>
    <w:lvl w:ilvl="0" w:tplc="054EBBA0">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3B7771D6"/>
    <w:multiLevelType w:val="hybridMultilevel"/>
    <w:tmpl w:val="F62EFB40"/>
    <w:lvl w:ilvl="0" w:tplc="C814272A">
      <w:start w:val="1"/>
      <w:numFmt w:val="decimal"/>
      <w:lvlText w:val="Milestone %1."/>
      <w:lvlJc w:val="left"/>
      <w:pPr>
        <w:ind w:left="1800" w:hanging="360"/>
      </w:pPr>
      <w:rPr>
        <w:rFonts w:hint="default"/>
        <w:b/>
        <w:i w:val="0"/>
      </w:rPr>
    </w:lvl>
    <w:lvl w:ilvl="1" w:tplc="10090019">
      <w:start w:val="1"/>
      <w:numFmt w:val="lowerLetter"/>
      <w:lvlText w:val="%2."/>
      <w:lvlJc w:val="left"/>
      <w:pPr>
        <w:ind w:left="2520" w:hanging="360"/>
      </w:pPr>
    </w:lvl>
    <w:lvl w:ilvl="2" w:tplc="1009001B">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5" w15:restartNumberingAfterBreak="0">
    <w:nsid w:val="3D231D2C"/>
    <w:multiLevelType w:val="hybridMultilevel"/>
    <w:tmpl w:val="97A411F2"/>
    <w:lvl w:ilvl="0" w:tplc="1009000F">
      <w:start w:val="1"/>
      <w:numFmt w:val="decimal"/>
      <w:lvlText w:val="%1."/>
      <w:lvlJc w:val="left"/>
      <w:pPr>
        <w:tabs>
          <w:tab w:val="num" w:pos="720"/>
        </w:tabs>
        <w:ind w:left="720" w:hanging="360"/>
      </w:pPr>
      <w:rPr>
        <w:rFonts w:hint="default"/>
      </w:rPr>
    </w:lvl>
    <w:lvl w:ilvl="1" w:tplc="4EF2FA6A">
      <w:start w:val="182"/>
      <w:numFmt w:val="bullet"/>
      <w:lvlText w:val=""/>
      <w:lvlJc w:val="left"/>
      <w:pPr>
        <w:tabs>
          <w:tab w:val="num" w:pos="1440"/>
        </w:tabs>
        <w:ind w:left="1440" w:hanging="360"/>
      </w:pPr>
      <w:rPr>
        <w:rFonts w:ascii="Wingdings" w:hAnsi="Wingdings" w:hint="default"/>
      </w:rPr>
    </w:lvl>
    <w:lvl w:ilvl="2" w:tplc="E80A686C">
      <w:start w:val="1"/>
      <w:numFmt w:val="bullet"/>
      <w:lvlText w:val=""/>
      <w:lvlJc w:val="left"/>
      <w:pPr>
        <w:tabs>
          <w:tab w:val="num" w:pos="2160"/>
        </w:tabs>
        <w:ind w:left="2160" w:hanging="360"/>
      </w:pPr>
      <w:rPr>
        <w:rFonts w:ascii="Symbol" w:hAnsi="Symbol" w:hint="default"/>
        <w:color w:val="auto"/>
      </w:rPr>
    </w:lvl>
    <w:lvl w:ilvl="3" w:tplc="6B40CCA2" w:tentative="1">
      <w:start w:val="1"/>
      <w:numFmt w:val="bullet"/>
      <w:lvlText w:val=""/>
      <w:lvlJc w:val="left"/>
      <w:pPr>
        <w:tabs>
          <w:tab w:val="num" w:pos="2880"/>
        </w:tabs>
        <w:ind w:left="2880" w:hanging="360"/>
      </w:pPr>
      <w:rPr>
        <w:rFonts w:ascii="Wingdings" w:hAnsi="Wingdings" w:hint="default"/>
      </w:rPr>
    </w:lvl>
    <w:lvl w:ilvl="4" w:tplc="E61A34C2" w:tentative="1">
      <w:start w:val="1"/>
      <w:numFmt w:val="bullet"/>
      <w:lvlText w:val=""/>
      <w:lvlJc w:val="left"/>
      <w:pPr>
        <w:tabs>
          <w:tab w:val="num" w:pos="3600"/>
        </w:tabs>
        <w:ind w:left="3600" w:hanging="360"/>
      </w:pPr>
      <w:rPr>
        <w:rFonts w:ascii="Wingdings" w:hAnsi="Wingdings" w:hint="default"/>
      </w:rPr>
    </w:lvl>
    <w:lvl w:ilvl="5" w:tplc="5EA2C782" w:tentative="1">
      <w:start w:val="1"/>
      <w:numFmt w:val="bullet"/>
      <w:lvlText w:val=""/>
      <w:lvlJc w:val="left"/>
      <w:pPr>
        <w:tabs>
          <w:tab w:val="num" w:pos="4320"/>
        </w:tabs>
        <w:ind w:left="4320" w:hanging="360"/>
      </w:pPr>
      <w:rPr>
        <w:rFonts w:ascii="Wingdings" w:hAnsi="Wingdings" w:hint="default"/>
      </w:rPr>
    </w:lvl>
    <w:lvl w:ilvl="6" w:tplc="6302C63A" w:tentative="1">
      <w:start w:val="1"/>
      <w:numFmt w:val="bullet"/>
      <w:lvlText w:val=""/>
      <w:lvlJc w:val="left"/>
      <w:pPr>
        <w:tabs>
          <w:tab w:val="num" w:pos="5040"/>
        </w:tabs>
        <w:ind w:left="5040" w:hanging="360"/>
      </w:pPr>
      <w:rPr>
        <w:rFonts w:ascii="Wingdings" w:hAnsi="Wingdings" w:hint="default"/>
      </w:rPr>
    </w:lvl>
    <w:lvl w:ilvl="7" w:tplc="1946113A" w:tentative="1">
      <w:start w:val="1"/>
      <w:numFmt w:val="bullet"/>
      <w:lvlText w:val=""/>
      <w:lvlJc w:val="left"/>
      <w:pPr>
        <w:tabs>
          <w:tab w:val="num" w:pos="5760"/>
        </w:tabs>
        <w:ind w:left="5760" w:hanging="360"/>
      </w:pPr>
      <w:rPr>
        <w:rFonts w:ascii="Wingdings" w:hAnsi="Wingdings" w:hint="default"/>
      </w:rPr>
    </w:lvl>
    <w:lvl w:ilvl="8" w:tplc="5F129EC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E4181A"/>
    <w:multiLevelType w:val="hybridMultilevel"/>
    <w:tmpl w:val="0268A5E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53A0690"/>
    <w:multiLevelType w:val="hybridMultilevel"/>
    <w:tmpl w:val="B0C4C2E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6BD0641"/>
    <w:multiLevelType w:val="hybridMultilevel"/>
    <w:tmpl w:val="8F2E7A80"/>
    <w:lvl w:ilvl="0" w:tplc="8C564188">
      <w:start w:val="1"/>
      <w:numFmt w:val="decimal"/>
      <w:lvlText w:val="%1."/>
      <w:lvlJc w:val="left"/>
      <w:pPr>
        <w:ind w:left="864" w:hanging="360"/>
      </w:pPr>
      <w:rPr>
        <w:rFonts w:hint="default"/>
      </w:rPr>
    </w:lvl>
    <w:lvl w:ilvl="1" w:tplc="10090019" w:tentative="1">
      <w:start w:val="1"/>
      <w:numFmt w:val="lowerLetter"/>
      <w:lvlText w:val="%2."/>
      <w:lvlJc w:val="left"/>
      <w:pPr>
        <w:ind w:left="1584" w:hanging="360"/>
      </w:pPr>
    </w:lvl>
    <w:lvl w:ilvl="2" w:tplc="1009001B" w:tentative="1">
      <w:start w:val="1"/>
      <w:numFmt w:val="lowerRoman"/>
      <w:lvlText w:val="%3."/>
      <w:lvlJc w:val="right"/>
      <w:pPr>
        <w:ind w:left="2304" w:hanging="180"/>
      </w:pPr>
    </w:lvl>
    <w:lvl w:ilvl="3" w:tplc="1009000F" w:tentative="1">
      <w:start w:val="1"/>
      <w:numFmt w:val="decimal"/>
      <w:lvlText w:val="%4."/>
      <w:lvlJc w:val="left"/>
      <w:pPr>
        <w:ind w:left="3024" w:hanging="360"/>
      </w:pPr>
    </w:lvl>
    <w:lvl w:ilvl="4" w:tplc="10090019" w:tentative="1">
      <w:start w:val="1"/>
      <w:numFmt w:val="lowerLetter"/>
      <w:lvlText w:val="%5."/>
      <w:lvlJc w:val="left"/>
      <w:pPr>
        <w:ind w:left="3744" w:hanging="360"/>
      </w:pPr>
    </w:lvl>
    <w:lvl w:ilvl="5" w:tplc="1009001B" w:tentative="1">
      <w:start w:val="1"/>
      <w:numFmt w:val="lowerRoman"/>
      <w:lvlText w:val="%6."/>
      <w:lvlJc w:val="right"/>
      <w:pPr>
        <w:ind w:left="4464" w:hanging="180"/>
      </w:pPr>
    </w:lvl>
    <w:lvl w:ilvl="6" w:tplc="1009000F" w:tentative="1">
      <w:start w:val="1"/>
      <w:numFmt w:val="decimal"/>
      <w:lvlText w:val="%7."/>
      <w:lvlJc w:val="left"/>
      <w:pPr>
        <w:ind w:left="5184" w:hanging="360"/>
      </w:pPr>
    </w:lvl>
    <w:lvl w:ilvl="7" w:tplc="10090019" w:tentative="1">
      <w:start w:val="1"/>
      <w:numFmt w:val="lowerLetter"/>
      <w:lvlText w:val="%8."/>
      <w:lvlJc w:val="left"/>
      <w:pPr>
        <w:ind w:left="5904" w:hanging="360"/>
      </w:pPr>
    </w:lvl>
    <w:lvl w:ilvl="8" w:tplc="1009001B" w:tentative="1">
      <w:start w:val="1"/>
      <w:numFmt w:val="lowerRoman"/>
      <w:lvlText w:val="%9."/>
      <w:lvlJc w:val="right"/>
      <w:pPr>
        <w:ind w:left="6624" w:hanging="180"/>
      </w:pPr>
    </w:lvl>
  </w:abstractNum>
  <w:abstractNum w:abstractNumId="19" w15:restartNumberingAfterBreak="0">
    <w:nsid w:val="4D736ADF"/>
    <w:multiLevelType w:val="hybridMultilevel"/>
    <w:tmpl w:val="84BA3D66"/>
    <w:lvl w:ilvl="0" w:tplc="054EBBA0">
      <w:start w:val="1"/>
      <w:numFmt w:val="decimal"/>
      <w:lvlText w:val="%1."/>
      <w:lvlJc w:val="left"/>
      <w:pPr>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23C1D4B"/>
    <w:multiLevelType w:val="hybridMultilevel"/>
    <w:tmpl w:val="8FA2C4EC"/>
    <w:lvl w:ilvl="0" w:tplc="054EBBA0">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1" w15:restartNumberingAfterBreak="0">
    <w:nsid w:val="5FC54690"/>
    <w:multiLevelType w:val="hybridMultilevel"/>
    <w:tmpl w:val="0268A5E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14616D9"/>
    <w:multiLevelType w:val="hybridMultilevel"/>
    <w:tmpl w:val="3EB28CBC"/>
    <w:lvl w:ilvl="0" w:tplc="78F8372E">
      <w:start w:val="1"/>
      <w:numFmt w:val="decimal"/>
      <w:lvlText w:val="%1."/>
      <w:lvlJc w:val="left"/>
      <w:pPr>
        <w:ind w:left="846" w:hanging="720"/>
      </w:pPr>
      <w:rPr>
        <w:rFonts w:hint="default"/>
      </w:rPr>
    </w:lvl>
    <w:lvl w:ilvl="1" w:tplc="10090019" w:tentative="1">
      <w:start w:val="1"/>
      <w:numFmt w:val="lowerLetter"/>
      <w:lvlText w:val="%2."/>
      <w:lvlJc w:val="left"/>
      <w:pPr>
        <w:ind w:left="1206" w:hanging="360"/>
      </w:pPr>
    </w:lvl>
    <w:lvl w:ilvl="2" w:tplc="1009001B" w:tentative="1">
      <w:start w:val="1"/>
      <w:numFmt w:val="lowerRoman"/>
      <w:lvlText w:val="%3."/>
      <w:lvlJc w:val="right"/>
      <w:pPr>
        <w:ind w:left="1926" w:hanging="180"/>
      </w:pPr>
    </w:lvl>
    <w:lvl w:ilvl="3" w:tplc="1009000F" w:tentative="1">
      <w:start w:val="1"/>
      <w:numFmt w:val="decimal"/>
      <w:lvlText w:val="%4."/>
      <w:lvlJc w:val="left"/>
      <w:pPr>
        <w:ind w:left="2646" w:hanging="360"/>
      </w:pPr>
    </w:lvl>
    <w:lvl w:ilvl="4" w:tplc="10090019" w:tentative="1">
      <w:start w:val="1"/>
      <w:numFmt w:val="lowerLetter"/>
      <w:lvlText w:val="%5."/>
      <w:lvlJc w:val="left"/>
      <w:pPr>
        <w:ind w:left="3366" w:hanging="360"/>
      </w:pPr>
    </w:lvl>
    <w:lvl w:ilvl="5" w:tplc="1009001B" w:tentative="1">
      <w:start w:val="1"/>
      <w:numFmt w:val="lowerRoman"/>
      <w:lvlText w:val="%6."/>
      <w:lvlJc w:val="right"/>
      <w:pPr>
        <w:ind w:left="4086" w:hanging="180"/>
      </w:pPr>
    </w:lvl>
    <w:lvl w:ilvl="6" w:tplc="1009000F" w:tentative="1">
      <w:start w:val="1"/>
      <w:numFmt w:val="decimal"/>
      <w:lvlText w:val="%7."/>
      <w:lvlJc w:val="left"/>
      <w:pPr>
        <w:ind w:left="4806" w:hanging="360"/>
      </w:pPr>
    </w:lvl>
    <w:lvl w:ilvl="7" w:tplc="10090019" w:tentative="1">
      <w:start w:val="1"/>
      <w:numFmt w:val="lowerLetter"/>
      <w:lvlText w:val="%8."/>
      <w:lvlJc w:val="left"/>
      <w:pPr>
        <w:ind w:left="5526" w:hanging="360"/>
      </w:pPr>
    </w:lvl>
    <w:lvl w:ilvl="8" w:tplc="1009001B" w:tentative="1">
      <w:start w:val="1"/>
      <w:numFmt w:val="lowerRoman"/>
      <w:lvlText w:val="%9."/>
      <w:lvlJc w:val="right"/>
      <w:pPr>
        <w:ind w:left="6246" w:hanging="180"/>
      </w:pPr>
    </w:lvl>
  </w:abstractNum>
  <w:abstractNum w:abstractNumId="23" w15:restartNumberingAfterBreak="0">
    <w:nsid w:val="621049B7"/>
    <w:multiLevelType w:val="hybridMultilevel"/>
    <w:tmpl w:val="C5000A5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2A94A63"/>
    <w:multiLevelType w:val="hybridMultilevel"/>
    <w:tmpl w:val="8FA2C4EC"/>
    <w:lvl w:ilvl="0" w:tplc="054EBBA0">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5" w15:restartNumberingAfterBreak="0">
    <w:nsid w:val="6B6143CB"/>
    <w:multiLevelType w:val="hybridMultilevel"/>
    <w:tmpl w:val="07FEF708"/>
    <w:lvl w:ilvl="0" w:tplc="054EBBA0">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78DB2F5C"/>
    <w:multiLevelType w:val="hybridMultilevel"/>
    <w:tmpl w:val="532E86B4"/>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885FB2"/>
    <w:multiLevelType w:val="hybridMultilevel"/>
    <w:tmpl w:val="985817B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F787B4A"/>
    <w:multiLevelType w:val="hybridMultilevel"/>
    <w:tmpl w:val="39A4D090"/>
    <w:lvl w:ilvl="0" w:tplc="054EBBA0">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78771824">
    <w:abstractNumId w:val="25"/>
  </w:num>
  <w:num w:numId="2" w16cid:durableId="1387531068">
    <w:abstractNumId w:val="21"/>
  </w:num>
  <w:num w:numId="3" w16cid:durableId="1347757196">
    <w:abstractNumId w:val="3"/>
  </w:num>
  <w:num w:numId="4" w16cid:durableId="230653676">
    <w:abstractNumId w:val="15"/>
  </w:num>
  <w:num w:numId="5" w16cid:durableId="816843222">
    <w:abstractNumId w:val="13"/>
  </w:num>
  <w:num w:numId="6" w16cid:durableId="255016101">
    <w:abstractNumId w:val="28"/>
  </w:num>
  <w:num w:numId="7" w16cid:durableId="2007974421">
    <w:abstractNumId w:val="6"/>
  </w:num>
  <w:num w:numId="8" w16cid:durableId="1574199100">
    <w:abstractNumId w:val="12"/>
  </w:num>
  <w:num w:numId="9" w16cid:durableId="1089734380">
    <w:abstractNumId w:val="18"/>
  </w:num>
  <w:num w:numId="10" w16cid:durableId="382296903">
    <w:abstractNumId w:val="7"/>
  </w:num>
  <w:num w:numId="11" w16cid:durableId="104738087">
    <w:abstractNumId w:val="19"/>
  </w:num>
  <w:num w:numId="12" w16cid:durableId="1419524130">
    <w:abstractNumId w:val="22"/>
  </w:num>
  <w:num w:numId="13" w16cid:durableId="1196961768">
    <w:abstractNumId w:val="24"/>
  </w:num>
  <w:num w:numId="14" w16cid:durableId="163520966">
    <w:abstractNumId w:val="20"/>
  </w:num>
  <w:num w:numId="15" w16cid:durableId="283391103">
    <w:abstractNumId w:val="27"/>
  </w:num>
  <w:num w:numId="16" w16cid:durableId="1358847986">
    <w:abstractNumId w:val="9"/>
  </w:num>
  <w:num w:numId="17" w16cid:durableId="40985874">
    <w:abstractNumId w:val="11"/>
  </w:num>
  <w:num w:numId="18" w16cid:durableId="421729909">
    <w:abstractNumId w:val="10"/>
  </w:num>
  <w:num w:numId="19" w16cid:durableId="1678118462">
    <w:abstractNumId w:val="0"/>
  </w:num>
  <w:num w:numId="20" w16cid:durableId="1795711935">
    <w:abstractNumId w:val="5"/>
  </w:num>
  <w:num w:numId="21" w16cid:durableId="659507542">
    <w:abstractNumId w:val="4"/>
  </w:num>
  <w:num w:numId="22" w16cid:durableId="91584300">
    <w:abstractNumId w:val="23"/>
  </w:num>
  <w:num w:numId="23" w16cid:durableId="719670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32697002">
    <w:abstractNumId w:val="14"/>
  </w:num>
  <w:num w:numId="25" w16cid:durableId="1655061230">
    <w:abstractNumId w:val="26"/>
  </w:num>
  <w:num w:numId="26" w16cid:durableId="1217860763">
    <w:abstractNumId w:val="8"/>
  </w:num>
  <w:num w:numId="27" w16cid:durableId="391201214">
    <w:abstractNumId w:val="16"/>
  </w:num>
  <w:num w:numId="28" w16cid:durableId="1874615570">
    <w:abstractNumId w:val="1"/>
  </w:num>
  <w:num w:numId="29" w16cid:durableId="4374570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68F9"/>
    <w:rsid w:val="00000DCC"/>
    <w:rsid w:val="000014CE"/>
    <w:rsid w:val="0000757A"/>
    <w:rsid w:val="00015AE5"/>
    <w:rsid w:val="00017E6D"/>
    <w:rsid w:val="00020A07"/>
    <w:rsid w:val="00024047"/>
    <w:rsid w:val="00025883"/>
    <w:rsid w:val="00025D69"/>
    <w:rsid w:val="00025E4C"/>
    <w:rsid w:val="0003121A"/>
    <w:rsid w:val="00035FE6"/>
    <w:rsid w:val="00040326"/>
    <w:rsid w:val="00042223"/>
    <w:rsid w:val="0004720C"/>
    <w:rsid w:val="000472C2"/>
    <w:rsid w:val="00047EE0"/>
    <w:rsid w:val="00066A8E"/>
    <w:rsid w:val="0006771E"/>
    <w:rsid w:val="00071BBB"/>
    <w:rsid w:val="00072520"/>
    <w:rsid w:val="00073816"/>
    <w:rsid w:val="0007688F"/>
    <w:rsid w:val="000768F9"/>
    <w:rsid w:val="000775E5"/>
    <w:rsid w:val="00077E9B"/>
    <w:rsid w:val="00087B4B"/>
    <w:rsid w:val="000972C5"/>
    <w:rsid w:val="00097905"/>
    <w:rsid w:val="000A3BF8"/>
    <w:rsid w:val="000A5710"/>
    <w:rsid w:val="000B002E"/>
    <w:rsid w:val="000B6031"/>
    <w:rsid w:val="000C3C73"/>
    <w:rsid w:val="000C5811"/>
    <w:rsid w:val="000D03D8"/>
    <w:rsid w:val="000D2CA9"/>
    <w:rsid w:val="000D3A27"/>
    <w:rsid w:val="000D4562"/>
    <w:rsid w:val="000D6108"/>
    <w:rsid w:val="000E0535"/>
    <w:rsid w:val="000E3AAE"/>
    <w:rsid w:val="000E7698"/>
    <w:rsid w:val="000F1529"/>
    <w:rsid w:val="00100C14"/>
    <w:rsid w:val="00105436"/>
    <w:rsid w:val="00105BE4"/>
    <w:rsid w:val="001102E6"/>
    <w:rsid w:val="00112485"/>
    <w:rsid w:val="001159A1"/>
    <w:rsid w:val="00126AE0"/>
    <w:rsid w:val="00133242"/>
    <w:rsid w:val="0014344F"/>
    <w:rsid w:val="00147C9F"/>
    <w:rsid w:val="00150F77"/>
    <w:rsid w:val="0015510A"/>
    <w:rsid w:val="001629E1"/>
    <w:rsid w:val="001704B7"/>
    <w:rsid w:val="00173ED3"/>
    <w:rsid w:val="0017744D"/>
    <w:rsid w:val="00183475"/>
    <w:rsid w:val="0018561C"/>
    <w:rsid w:val="001909DD"/>
    <w:rsid w:val="001A381D"/>
    <w:rsid w:val="001A4A04"/>
    <w:rsid w:val="001B2199"/>
    <w:rsid w:val="001B27EF"/>
    <w:rsid w:val="001D018B"/>
    <w:rsid w:val="001E078B"/>
    <w:rsid w:val="001E4868"/>
    <w:rsid w:val="001E495C"/>
    <w:rsid w:val="001F08B5"/>
    <w:rsid w:val="0021087C"/>
    <w:rsid w:val="00215B0D"/>
    <w:rsid w:val="00220896"/>
    <w:rsid w:val="00220A21"/>
    <w:rsid w:val="002210A1"/>
    <w:rsid w:val="00223E1E"/>
    <w:rsid w:val="00224521"/>
    <w:rsid w:val="0022783D"/>
    <w:rsid w:val="00230B53"/>
    <w:rsid w:val="0023386D"/>
    <w:rsid w:val="00237E89"/>
    <w:rsid w:val="00240003"/>
    <w:rsid w:val="002432CC"/>
    <w:rsid w:val="00244FBA"/>
    <w:rsid w:val="00251725"/>
    <w:rsid w:val="00257D51"/>
    <w:rsid w:val="00260F27"/>
    <w:rsid w:val="002619C7"/>
    <w:rsid w:val="00265186"/>
    <w:rsid w:val="00265607"/>
    <w:rsid w:val="00273B91"/>
    <w:rsid w:val="00274C99"/>
    <w:rsid w:val="00281ED4"/>
    <w:rsid w:val="00285DF0"/>
    <w:rsid w:val="0029226A"/>
    <w:rsid w:val="002A2AF8"/>
    <w:rsid w:val="002A6945"/>
    <w:rsid w:val="002B1007"/>
    <w:rsid w:val="002B55CF"/>
    <w:rsid w:val="002B7A71"/>
    <w:rsid w:val="002C77D0"/>
    <w:rsid w:val="002D2051"/>
    <w:rsid w:val="002D38B5"/>
    <w:rsid w:val="002D42F9"/>
    <w:rsid w:val="002E33E2"/>
    <w:rsid w:val="002E79C9"/>
    <w:rsid w:val="002F3AD4"/>
    <w:rsid w:val="002F764C"/>
    <w:rsid w:val="003011ED"/>
    <w:rsid w:val="003047D3"/>
    <w:rsid w:val="00305DBF"/>
    <w:rsid w:val="003131F9"/>
    <w:rsid w:val="00314BA8"/>
    <w:rsid w:val="003157F1"/>
    <w:rsid w:val="00324E8C"/>
    <w:rsid w:val="00326016"/>
    <w:rsid w:val="0032783F"/>
    <w:rsid w:val="00331705"/>
    <w:rsid w:val="00332EB6"/>
    <w:rsid w:val="0033421F"/>
    <w:rsid w:val="00346646"/>
    <w:rsid w:val="003471D1"/>
    <w:rsid w:val="0035085C"/>
    <w:rsid w:val="0035259B"/>
    <w:rsid w:val="00354B7D"/>
    <w:rsid w:val="00356A22"/>
    <w:rsid w:val="00374913"/>
    <w:rsid w:val="0037670A"/>
    <w:rsid w:val="00380656"/>
    <w:rsid w:val="00386407"/>
    <w:rsid w:val="0038774D"/>
    <w:rsid w:val="003A054C"/>
    <w:rsid w:val="003A2458"/>
    <w:rsid w:val="003B41E3"/>
    <w:rsid w:val="003B4DE7"/>
    <w:rsid w:val="003B53A6"/>
    <w:rsid w:val="003B7AB3"/>
    <w:rsid w:val="003C035C"/>
    <w:rsid w:val="003C2FA5"/>
    <w:rsid w:val="003D359D"/>
    <w:rsid w:val="003D5334"/>
    <w:rsid w:val="003E0193"/>
    <w:rsid w:val="003E01E4"/>
    <w:rsid w:val="003E0D27"/>
    <w:rsid w:val="003E0DE2"/>
    <w:rsid w:val="003F5FBA"/>
    <w:rsid w:val="004077A2"/>
    <w:rsid w:val="0041428D"/>
    <w:rsid w:val="0042091B"/>
    <w:rsid w:val="00422DEC"/>
    <w:rsid w:val="004235CD"/>
    <w:rsid w:val="0042478C"/>
    <w:rsid w:val="00425223"/>
    <w:rsid w:val="0043645C"/>
    <w:rsid w:val="00437525"/>
    <w:rsid w:val="004404C7"/>
    <w:rsid w:val="0044289D"/>
    <w:rsid w:val="0044508B"/>
    <w:rsid w:val="00445906"/>
    <w:rsid w:val="00453810"/>
    <w:rsid w:val="00462160"/>
    <w:rsid w:val="00472DA0"/>
    <w:rsid w:val="004756C6"/>
    <w:rsid w:val="00483DB5"/>
    <w:rsid w:val="0048465D"/>
    <w:rsid w:val="00485DC1"/>
    <w:rsid w:val="00493C3C"/>
    <w:rsid w:val="004949BF"/>
    <w:rsid w:val="004A1459"/>
    <w:rsid w:val="004A387D"/>
    <w:rsid w:val="004B1628"/>
    <w:rsid w:val="004B46AD"/>
    <w:rsid w:val="004D1B6F"/>
    <w:rsid w:val="004D3051"/>
    <w:rsid w:val="004D4855"/>
    <w:rsid w:val="004E05D1"/>
    <w:rsid w:val="004E1DEE"/>
    <w:rsid w:val="004E5D62"/>
    <w:rsid w:val="004E6492"/>
    <w:rsid w:val="004E6F44"/>
    <w:rsid w:val="004F014C"/>
    <w:rsid w:val="00500542"/>
    <w:rsid w:val="00506DFF"/>
    <w:rsid w:val="00512A81"/>
    <w:rsid w:val="00514D46"/>
    <w:rsid w:val="0051558B"/>
    <w:rsid w:val="005167AB"/>
    <w:rsid w:val="00517D0E"/>
    <w:rsid w:val="00522A3E"/>
    <w:rsid w:val="0052520B"/>
    <w:rsid w:val="0052696A"/>
    <w:rsid w:val="005341CF"/>
    <w:rsid w:val="00544240"/>
    <w:rsid w:val="00545EC8"/>
    <w:rsid w:val="00545F27"/>
    <w:rsid w:val="00547630"/>
    <w:rsid w:val="0055306E"/>
    <w:rsid w:val="005637EF"/>
    <w:rsid w:val="00566A1C"/>
    <w:rsid w:val="00567020"/>
    <w:rsid w:val="0057372E"/>
    <w:rsid w:val="0057662C"/>
    <w:rsid w:val="00580A14"/>
    <w:rsid w:val="00581ABB"/>
    <w:rsid w:val="00584CA8"/>
    <w:rsid w:val="00587A86"/>
    <w:rsid w:val="00590863"/>
    <w:rsid w:val="005922C8"/>
    <w:rsid w:val="00597F93"/>
    <w:rsid w:val="005A31A9"/>
    <w:rsid w:val="005A5ECF"/>
    <w:rsid w:val="005B1C91"/>
    <w:rsid w:val="005B1F31"/>
    <w:rsid w:val="005B1FC7"/>
    <w:rsid w:val="005C02D8"/>
    <w:rsid w:val="005C1BBD"/>
    <w:rsid w:val="005C45DE"/>
    <w:rsid w:val="005C6BEC"/>
    <w:rsid w:val="005D0367"/>
    <w:rsid w:val="005D2476"/>
    <w:rsid w:val="005F6BF1"/>
    <w:rsid w:val="005F738C"/>
    <w:rsid w:val="0060315F"/>
    <w:rsid w:val="00607447"/>
    <w:rsid w:val="0061674D"/>
    <w:rsid w:val="0062746A"/>
    <w:rsid w:val="00636FD0"/>
    <w:rsid w:val="00637D82"/>
    <w:rsid w:val="00640132"/>
    <w:rsid w:val="00641C69"/>
    <w:rsid w:val="006436AD"/>
    <w:rsid w:val="00656A6E"/>
    <w:rsid w:val="0066165F"/>
    <w:rsid w:val="00663889"/>
    <w:rsid w:val="006645AB"/>
    <w:rsid w:val="00673C5C"/>
    <w:rsid w:val="006810F6"/>
    <w:rsid w:val="0068790E"/>
    <w:rsid w:val="00691DA2"/>
    <w:rsid w:val="00695AF0"/>
    <w:rsid w:val="00695F04"/>
    <w:rsid w:val="006A0926"/>
    <w:rsid w:val="006B52A2"/>
    <w:rsid w:val="006C09E2"/>
    <w:rsid w:val="006D02DB"/>
    <w:rsid w:val="006D2385"/>
    <w:rsid w:val="006F53AC"/>
    <w:rsid w:val="00705073"/>
    <w:rsid w:val="00705A30"/>
    <w:rsid w:val="00707766"/>
    <w:rsid w:val="00710A0E"/>
    <w:rsid w:val="0071143E"/>
    <w:rsid w:val="00712D41"/>
    <w:rsid w:val="00717F83"/>
    <w:rsid w:val="00725181"/>
    <w:rsid w:val="00733426"/>
    <w:rsid w:val="007365B2"/>
    <w:rsid w:val="00736DAB"/>
    <w:rsid w:val="00737E7D"/>
    <w:rsid w:val="00740739"/>
    <w:rsid w:val="00741263"/>
    <w:rsid w:val="00744F31"/>
    <w:rsid w:val="007453BE"/>
    <w:rsid w:val="00745C5A"/>
    <w:rsid w:val="00750557"/>
    <w:rsid w:val="00760118"/>
    <w:rsid w:val="0076132D"/>
    <w:rsid w:val="007617C3"/>
    <w:rsid w:val="00761E91"/>
    <w:rsid w:val="0076398B"/>
    <w:rsid w:val="00764A1C"/>
    <w:rsid w:val="00764DF0"/>
    <w:rsid w:val="00766513"/>
    <w:rsid w:val="0077098A"/>
    <w:rsid w:val="00782036"/>
    <w:rsid w:val="0078297C"/>
    <w:rsid w:val="00783546"/>
    <w:rsid w:val="00783629"/>
    <w:rsid w:val="00783C16"/>
    <w:rsid w:val="00786008"/>
    <w:rsid w:val="00792E1E"/>
    <w:rsid w:val="0079394D"/>
    <w:rsid w:val="00795D53"/>
    <w:rsid w:val="007A16D0"/>
    <w:rsid w:val="007A45A8"/>
    <w:rsid w:val="007B06BA"/>
    <w:rsid w:val="007B7A7F"/>
    <w:rsid w:val="007C19E2"/>
    <w:rsid w:val="007C447C"/>
    <w:rsid w:val="007D4265"/>
    <w:rsid w:val="007D5110"/>
    <w:rsid w:val="007D76CB"/>
    <w:rsid w:val="007E5398"/>
    <w:rsid w:val="007E68A4"/>
    <w:rsid w:val="007F0B80"/>
    <w:rsid w:val="007F59BA"/>
    <w:rsid w:val="007F71B4"/>
    <w:rsid w:val="008111E7"/>
    <w:rsid w:val="00814882"/>
    <w:rsid w:val="008173BC"/>
    <w:rsid w:val="008252EF"/>
    <w:rsid w:val="00836952"/>
    <w:rsid w:val="00850245"/>
    <w:rsid w:val="008544FC"/>
    <w:rsid w:val="008643FD"/>
    <w:rsid w:val="008667D7"/>
    <w:rsid w:val="00872FDE"/>
    <w:rsid w:val="00881349"/>
    <w:rsid w:val="00884FFD"/>
    <w:rsid w:val="00887F94"/>
    <w:rsid w:val="00892B0A"/>
    <w:rsid w:val="00893D72"/>
    <w:rsid w:val="008A6076"/>
    <w:rsid w:val="008B050A"/>
    <w:rsid w:val="008B636B"/>
    <w:rsid w:val="008B7495"/>
    <w:rsid w:val="008B7DCA"/>
    <w:rsid w:val="008C681D"/>
    <w:rsid w:val="008D0808"/>
    <w:rsid w:val="008D1F4C"/>
    <w:rsid w:val="008D4591"/>
    <w:rsid w:val="008F72E7"/>
    <w:rsid w:val="008F7ADD"/>
    <w:rsid w:val="009001AF"/>
    <w:rsid w:val="00910852"/>
    <w:rsid w:val="00931861"/>
    <w:rsid w:val="00931C3C"/>
    <w:rsid w:val="00932FDA"/>
    <w:rsid w:val="009331FB"/>
    <w:rsid w:val="00941B09"/>
    <w:rsid w:val="00944B1F"/>
    <w:rsid w:val="0094523B"/>
    <w:rsid w:val="00950216"/>
    <w:rsid w:val="00955A05"/>
    <w:rsid w:val="0097342F"/>
    <w:rsid w:val="00973499"/>
    <w:rsid w:val="00974426"/>
    <w:rsid w:val="00983161"/>
    <w:rsid w:val="009907B9"/>
    <w:rsid w:val="00992FEF"/>
    <w:rsid w:val="00993ADA"/>
    <w:rsid w:val="00996E22"/>
    <w:rsid w:val="00996F81"/>
    <w:rsid w:val="009A0578"/>
    <w:rsid w:val="009A6604"/>
    <w:rsid w:val="009A716D"/>
    <w:rsid w:val="009A7DED"/>
    <w:rsid w:val="009B4B2F"/>
    <w:rsid w:val="009C07B2"/>
    <w:rsid w:val="009D526A"/>
    <w:rsid w:val="009D59D4"/>
    <w:rsid w:val="009D6109"/>
    <w:rsid w:val="009D6F33"/>
    <w:rsid w:val="009E2F0F"/>
    <w:rsid w:val="009E4AFB"/>
    <w:rsid w:val="009F131D"/>
    <w:rsid w:val="00A01DAB"/>
    <w:rsid w:val="00A042C6"/>
    <w:rsid w:val="00A07E40"/>
    <w:rsid w:val="00A110AA"/>
    <w:rsid w:val="00A13957"/>
    <w:rsid w:val="00A157E3"/>
    <w:rsid w:val="00A174EC"/>
    <w:rsid w:val="00A23C86"/>
    <w:rsid w:val="00A276D9"/>
    <w:rsid w:val="00A27EE3"/>
    <w:rsid w:val="00A315DC"/>
    <w:rsid w:val="00A3703E"/>
    <w:rsid w:val="00A37FB4"/>
    <w:rsid w:val="00A4277A"/>
    <w:rsid w:val="00A42837"/>
    <w:rsid w:val="00A436A7"/>
    <w:rsid w:val="00A46AAB"/>
    <w:rsid w:val="00A56531"/>
    <w:rsid w:val="00A65A75"/>
    <w:rsid w:val="00A67E13"/>
    <w:rsid w:val="00A81756"/>
    <w:rsid w:val="00A8221B"/>
    <w:rsid w:val="00A84504"/>
    <w:rsid w:val="00A90B3F"/>
    <w:rsid w:val="00A93E0F"/>
    <w:rsid w:val="00A940F5"/>
    <w:rsid w:val="00A95BCA"/>
    <w:rsid w:val="00A96467"/>
    <w:rsid w:val="00AA1C19"/>
    <w:rsid w:val="00AA3B11"/>
    <w:rsid w:val="00AA6962"/>
    <w:rsid w:val="00AB6686"/>
    <w:rsid w:val="00AC0183"/>
    <w:rsid w:val="00AC1727"/>
    <w:rsid w:val="00AC29F6"/>
    <w:rsid w:val="00AC2EE1"/>
    <w:rsid w:val="00AC352E"/>
    <w:rsid w:val="00AC6FFC"/>
    <w:rsid w:val="00AC72B7"/>
    <w:rsid w:val="00AC7929"/>
    <w:rsid w:val="00AD1349"/>
    <w:rsid w:val="00AD4276"/>
    <w:rsid w:val="00AE0D53"/>
    <w:rsid w:val="00AE2C64"/>
    <w:rsid w:val="00AE44AB"/>
    <w:rsid w:val="00AE45ED"/>
    <w:rsid w:val="00AE664E"/>
    <w:rsid w:val="00AF111F"/>
    <w:rsid w:val="00AF3479"/>
    <w:rsid w:val="00AF4063"/>
    <w:rsid w:val="00B2308E"/>
    <w:rsid w:val="00B30E26"/>
    <w:rsid w:val="00B31627"/>
    <w:rsid w:val="00B33749"/>
    <w:rsid w:val="00B33B72"/>
    <w:rsid w:val="00B42C89"/>
    <w:rsid w:val="00B44375"/>
    <w:rsid w:val="00B54DA9"/>
    <w:rsid w:val="00B57045"/>
    <w:rsid w:val="00B61237"/>
    <w:rsid w:val="00B6254B"/>
    <w:rsid w:val="00B6500B"/>
    <w:rsid w:val="00B73681"/>
    <w:rsid w:val="00B7561A"/>
    <w:rsid w:val="00B76A48"/>
    <w:rsid w:val="00B857BD"/>
    <w:rsid w:val="00BA47E8"/>
    <w:rsid w:val="00BB1DB2"/>
    <w:rsid w:val="00BB2EF2"/>
    <w:rsid w:val="00BB4F5D"/>
    <w:rsid w:val="00BC4D3F"/>
    <w:rsid w:val="00BD356F"/>
    <w:rsid w:val="00BD5F19"/>
    <w:rsid w:val="00BD625A"/>
    <w:rsid w:val="00BE3088"/>
    <w:rsid w:val="00BE36A4"/>
    <w:rsid w:val="00BE5E5C"/>
    <w:rsid w:val="00BF1EE3"/>
    <w:rsid w:val="00BF441E"/>
    <w:rsid w:val="00BF64C7"/>
    <w:rsid w:val="00BF7BCE"/>
    <w:rsid w:val="00C12E21"/>
    <w:rsid w:val="00C20B67"/>
    <w:rsid w:val="00C217C6"/>
    <w:rsid w:val="00C2633D"/>
    <w:rsid w:val="00C36792"/>
    <w:rsid w:val="00C47203"/>
    <w:rsid w:val="00C50016"/>
    <w:rsid w:val="00C529E9"/>
    <w:rsid w:val="00C556B7"/>
    <w:rsid w:val="00C62780"/>
    <w:rsid w:val="00C6440E"/>
    <w:rsid w:val="00C72C02"/>
    <w:rsid w:val="00C838F8"/>
    <w:rsid w:val="00C84933"/>
    <w:rsid w:val="00C856FF"/>
    <w:rsid w:val="00C900DF"/>
    <w:rsid w:val="00C92ADE"/>
    <w:rsid w:val="00C93E83"/>
    <w:rsid w:val="00C94DA9"/>
    <w:rsid w:val="00C960A7"/>
    <w:rsid w:val="00CA1A52"/>
    <w:rsid w:val="00CA2B2C"/>
    <w:rsid w:val="00CA67F3"/>
    <w:rsid w:val="00CB1651"/>
    <w:rsid w:val="00CB61AC"/>
    <w:rsid w:val="00CB7732"/>
    <w:rsid w:val="00CC4314"/>
    <w:rsid w:val="00CC6E06"/>
    <w:rsid w:val="00CD06F9"/>
    <w:rsid w:val="00CE3DC3"/>
    <w:rsid w:val="00CF1329"/>
    <w:rsid w:val="00CF239A"/>
    <w:rsid w:val="00CF6E4A"/>
    <w:rsid w:val="00D01B47"/>
    <w:rsid w:val="00D038D1"/>
    <w:rsid w:val="00D0668B"/>
    <w:rsid w:val="00D150C7"/>
    <w:rsid w:val="00D21174"/>
    <w:rsid w:val="00D27E1C"/>
    <w:rsid w:val="00D27E6B"/>
    <w:rsid w:val="00D27E77"/>
    <w:rsid w:val="00D31C97"/>
    <w:rsid w:val="00D40945"/>
    <w:rsid w:val="00D4213E"/>
    <w:rsid w:val="00D43A60"/>
    <w:rsid w:val="00D441B0"/>
    <w:rsid w:val="00D507C2"/>
    <w:rsid w:val="00D521BF"/>
    <w:rsid w:val="00D55DF1"/>
    <w:rsid w:val="00D62B80"/>
    <w:rsid w:val="00D67D13"/>
    <w:rsid w:val="00D712A2"/>
    <w:rsid w:val="00D72004"/>
    <w:rsid w:val="00D72701"/>
    <w:rsid w:val="00D7285C"/>
    <w:rsid w:val="00D77511"/>
    <w:rsid w:val="00D82EC8"/>
    <w:rsid w:val="00D93420"/>
    <w:rsid w:val="00D945C0"/>
    <w:rsid w:val="00DA1F2C"/>
    <w:rsid w:val="00DB02AF"/>
    <w:rsid w:val="00DB3529"/>
    <w:rsid w:val="00DB3614"/>
    <w:rsid w:val="00DD2D1D"/>
    <w:rsid w:val="00DD4BE8"/>
    <w:rsid w:val="00DD5569"/>
    <w:rsid w:val="00DE46BA"/>
    <w:rsid w:val="00DE661E"/>
    <w:rsid w:val="00DE7757"/>
    <w:rsid w:val="00DF4042"/>
    <w:rsid w:val="00DF7226"/>
    <w:rsid w:val="00E047FB"/>
    <w:rsid w:val="00E04C55"/>
    <w:rsid w:val="00E10FCF"/>
    <w:rsid w:val="00E13B43"/>
    <w:rsid w:val="00E14DA0"/>
    <w:rsid w:val="00E16171"/>
    <w:rsid w:val="00E23DF3"/>
    <w:rsid w:val="00E242E4"/>
    <w:rsid w:val="00E433FF"/>
    <w:rsid w:val="00E43F32"/>
    <w:rsid w:val="00E472B3"/>
    <w:rsid w:val="00E57729"/>
    <w:rsid w:val="00E578CF"/>
    <w:rsid w:val="00E61441"/>
    <w:rsid w:val="00E640EE"/>
    <w:rsid w:val="00E64F46"/>
    <w:rsid w:val="00E8658C"/>
    <w:rsid w:val="00E965FF"/>
    <w:rsid w:val="00EA7D1C"/>
    <w:rsid w:val="00EA7D8C"/>
    <w:rsid w:val="00EB70FB"/>
    <w:rsid w:val="00EC5E61"/>
    <w:rsid w:val="00EE2FF3"/>
    <w:rsid w:val="00EF0CDD"/>
    <w:rsid w:val="00EF17F4"/>
    <w:rsid w:val="00EF603F"/>
    <w:rsid w:val="00F012D5"/>
    <w:rsid w:val="00F0176A"/>
    <w:rsid w:val="00F045F2"/>
    <w:rsid w:val="00F05713"/>
    <w:rsid w:val="00F07F52"/>
    <w:rsid w:val="00F11585"/>
    <w:rsid w:val="00F15550"/>
    <w:rsid w:val="00F23FEF"/>
    <w:rsid w:val="00F25646"/>
    <w:rsid w:val="00F304C6"/>
    <w:rsid w:val="00F37791"/>
    <w:rsid w:val="00F52F61"/>
    <w:rsid w:val="00F56B59"/>
    <w:rsid w:val="00F61E76"/>
    <w:rsid w:val="00F70A5B"/>
    <w:rsid w:val="00F71DC1"/>
    <w:rsid w:val="00F72CC3"/>
    <w:rsid w:val="00F74B7F"/>
    <w:rsid w:val="00F8093D"/>
    <w:rsid w:val="00F8310A"/>
    <w:rsid w:val="00F83DE4"/>
    <w:rsid w:val="00F857B7"/>
    <w:rsid w:val="00F85A45"/>
    <w:rsid w:val="00F86E2D"/>
    <w:rsid w:val="00F9375A"/>
    <w:rsid w:val="00F96C51"/>
    <w:rsid w:val="00FA2C56"/>
    <w:rsid w:val="00FA48A1"/>
    <w:rsid w:val="00FA4BEC"/>
    <w:rsid w:val="00FB14A9"/>
    <w:rsid w:val="00FB3F92"/>
    <w:rsid w:val="00FC45D4"/>
    <w:rsid w:val="00FC55E0"/>
    <w:rsid w:val="00FC6F2D"/>
    <w:rsid w:val="00FC7E03"/>
    <w:rsid w:val="00FD2F4A"/>
    <w:rsid w:val="00FE1571"/>
    <w:rsid w:val="00FE2957"/>
    <w:rsid w:val="00FE3BA0"/>
    <w:rsid w:val="00FF33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08FA22"/>
  <w15:docId w15:val="{AE5B2D78-6775-4FF3-B38A-A3DADDAE7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31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3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B91"/>
  </w:style>
  <w:style w:type="paragraph" w:styleId="Footer">
    <w:name w:val="footer"/>
    <w:basedOn w:val="Normal"/>
    <w:link w:val="FooterChar"/>
    <w:uiPriority w:val="99"/>
    <w:unhideWhenUsed/>
    <w:rsid w:val="00273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B91"/>
  </w:style>
  <w:style w:type="paragraph" w:styleId="BalloonText">
    <w:name w:val="Balloon Text"/>
    <w:basedOn w:val="Normal"/>
    <w:link w:val="BalloonTextChar"/>
    <w:uiPriority w:val="99"/>
    <w:semiHidden/>
    <w:unhideWhenUsed/>
    <w:rsid w:val="00273B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B91"/>
    <w:rPr>
      <w:rFonts w:ascii="Tahoma" w:hAnsi="Tahoma" w:cs="Tahoma"/>
      <w:sz w:val="16"/>
      <w:szCs w:val="16"/>
    </w:rPr>
  </w:style>
  <w:style w:type="paragraph" w:styleId="Title">
    <w:name w:val="Title"/>
    <w:basedOn w:val="Normal"/>
    <w:next w:val="Normal"/>
    <w:link w:val="TitleChar"/>
    <w:uiPriority w:val="10"/>
    <w:qFormat/>
    <w:rsid w:val="00273B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3B9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73B91"/>
    <w:pPr>
      <w:ind w:left="720"/>
      <w:contextualSpacing/>
    </w:pPr>
  </w:style>
  <w:style w:type="paragraph" w:styleId="DocumentMap">
    <w:name w:val="Document Map"/>
    <w:basedOn w:val="Normal"/>
    <w:link w:val="DocumentMapChar"/>
    <w:uiPriority w:val="99"/>
    <w:semiHidden/>
    <w:unhideWhenUsed/>
    <w:rsid w:val="00673C5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73C5C"/>
    <w:rPr>
      <w:rFonts w:ascii="Tahoma" w:hAnsi="Tahoma" w:cs="Tahoma"/>
      <w:sz w:val="16"/>
      <w:szCs w:val="16"/>
    </w:rPr>
  </w:style>
  <w:style w:type="character" w:styleId="Hyperlink">
    <w:name w:val="Hyperlink"/>
    <w:basedOn w:val="DefaultParagraphFont"/>
    <w:uiPriority w:val="99"/>
    <w:unhideWhenUsed/>
    <w:rsid w:val="006810F6"/>
    <w:rPr>
      <w:color w:val="0000FF" w:themeColor="hyperlink"/>
      <w:u w:val="single"/>
    </w:rPr>
  </w:style>
  <w:style w:type="paragraph" w:customStyle="1" w:styleId="Keyword">
    <w:name w:val="Keyword"/>
    <w:basedOn w:val="Normal"/>
    <w:next w:val="Normal"/>
    <w:link w:val="KeywordChar"/>
    <w:qFormat/>
    <w:rsid w:val="00C2633D"/>
    <w:rPr>
      <w:i/>
      <w:color w:val="1F497D" w:themeColor="text2"/>
    </w:rPr>
  </w:style>
  <w:style w:type="character" w:customStyle="1" w:styleId="KeywordChar">
    <w:name w:val="Keyword Char"/>
    <w:basedOn w:val="DefaultParagraphFont"/>
    <w:link w:val="Keyword"/>
    <w:rsid w:val="00C2633D"/>
    <w:rPr>
      <w:i/>
      <w:color w:val="1F497D" w:themeColor="text2"/>
    </w:rPr>
  </w:style>
  <w:style w:type="character" w:customStyle="1" w:styleId="Heading1Char">
    <w:name w:val="Heading 1 Char"/>
    <w:basedOn w:val="DefaultParagraphFont"/>
    <w:link w:val="Heading1"/>
    <w:uiPriority w:val="9"/>
    <w:rsid w:val="009F131D"/>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740739"/>
    <w:pPr>
      <w:spacing w:line="240" w:lineRule="auto"/>
    </w:pPr>
    <w:rPr>
      <w:i/>
      <w:iCs/>
      <w:color w:val="1F497D" w:themeColor="text2"/>
      <w:sz w:val="18"/>
      <w:szCs w:val="18"/>
    </w:rPr>
  </w:style>
  <w:style w:type="character" w:customStyle="1" w:styleId="UnresolvedMention1">
    <w:name w:val="Unresolved Mention1"/>
    <w:basedOn w:val="DefaultParagraphFont"/>
    <w:uiPriority w:val="99"/>
    <w:semiHidden/>
    <w:unhideWhenUsed/>
    <w:rsid w:val="003749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533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heridaninstitute.libguides.com/academic_honesty"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gdin\Sheridan\Templates\Word%20Templates\Assignment%20Template%20-%20OOP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593E1D-993B-4A77-ACD6-C84B2D5D3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 - OOP1.dotx</Template>
  <TotalTime>135</TotalTime>
  <Pages>4</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Assignment 4</vt:lpstr>
    </vt:vector>
  </TitlesOfParts>
  <Company>EngPath Inc.</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Magdin Stoica</dc:creator>
  <cp:lastModifiedBy>Shazeb Jafri</cp:lastModifiedBy>
  <cp:revision>59</cp:revision>
  <cp:lastPrinted>2019-11-09T11:55:00Z</cp:lastPrinted>
  <dcterms:created xsi:type="dcterms:W3CDTF">2019-11-27T21:04:00Z</dcterms:created>
  <dcterms:modified xsi:type="dcterms:W3CDTF">2024-04-08T19:35:00Z</dcterms:modified>
</cp:coreProperties>
</file>